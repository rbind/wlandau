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2"/>
        <w:gridCol w:w="540"/>
        <w:gridCol w:w="8638"/>
      </w:tblGrid>
      <w:tr w:rsidR="009F19E9" w:rsidRPr="007A4A1C" w14:paraId="348369A9" w14:textId="77777777" w:rsidTr="004B0E19">
        <w:tc>
          <w:tcPr>
            <w:tcW w:w="751" w:type="pct"/>
          </w:tcPr>
          <w:p w14:paraId="49D95481" w14:textId="77777777" w:rsidR="009F19E9" w:rsidRPr="00F80079" w:rsidRDefault="009F19E9" w:rsidP="00F80079">
            <w:pPr>
              <w:pStyle w:val="Heading1"/>
              <w:jc w:val="center"/>
              <w:rPr>
                <w:sz w:val="24"/>
              </w:rPr>
            </w:pPr>
          </w:p>
        </w:tc>
        <w:tc>
          <w:tcPr>
            <w:tcW w:w="250" w:type="pct"/>
          </w:tcPr>
          <w:p w14:paraId="318BB5B3" w14:textId="77777777" w:rsidR="009F19E9" w:rsidRPr="007A4A1C" w:rsidRDefault="009F19E9" w:rsidP="009F19E9">
            <w:pPr>
              <w:rPr>
                <w:sz w:val="24"/>
                <w:szCs w:val="24"/>
              </w:rPr>
            </w:pPr>
          </w:p>
        </w:tc>
        <w:tc>
          <w:tcPr>
            <w:tcW w:w="3999" w:type="pct"/>
          </w:tcPr>
          <w:p w14:paraId="4A8F4AD8" w14:textId="33F665B8" w:rsidR="0054710E" w:rsidRDefault="006345BB" w:rsidP="009E4945">
            <w:pPr>
              <w:pStyle w:val="Title"/>
              <w:rPr>
                <w:color w:val="1F497D" w:themeColor="text2"/>
                <w:szCs w:val="72"/>
              </w:rPr>
            </w:pPr>
            <w:r w:rsidRPr="0054710E">
              <w:rPr>
                <w:color w:val="1F497D" w:themeColor="text2"/>
                <w:szCs w:val="72"/>
              </w:rPr>
              <w:t>William Michael Landau</w:t>
            </w:r>
          </w:p>
          <w:p w14:paraId="0EA91944" w14:textId="77777777" w:rsidR="009E4945" w:rsidRPr="009E4945" w:rsidRDefault="009E4945" w:rsidP="009E4945"/>
          <w:p w14:paraId="72BF4BD3" w14:textId="77777777" w:rsidR="006345BB" w:rsidRPr="00F860E4" w:rsidRDefault="006345BB" w:rsidP="006345BB">
            <w:pPr>
              <w:pStyle w:val="ContactDetails"/>
              <w:rPr>
                <w:color w:val="000000" w:themeColor="text1"/>
                <w:sz w:val="24"/>
                <w:szCs w:val="24"/>
              </w:rPr>
            </w:pPr>
            <w:r w:rsidRPr="00F860E4">
              <w:rPr>
                <w:color w:val="000000" w:themeColor="text1"/>
                <w:sz w:val="24"/>
                <w:szCs w:val="24"/>
              </w:rPr>
              <w:t>3211 Snedecor Hall</w:t>
            </w:r>
          </w:p>
          <w:p w14:paraId="2FCCE13A" w14:textId="4ED67028" w:rsidR="006345BB" w:rsidRPr="00F80079" w:rsidRDefault="006345BB" w:rsidP="006345BB">
            <w:pPr>
              <w:pStyle w:val="ContactDetails"/>
              <w:rPr>
                <w:color w:val="1F497D" w:themeColor="text2"/>
                <w:sz w:val="24"/>
                <w:szCs w:val="24"/>
              </w:rPr>
            </w:pPr>
            <w:r w:rsidRPr="00F860E4">
              <w:rPr>
                <w:color w:val="000000" w:themeColor="text1"/>
                <w:sz w:val="24"/>
                <w:szCs w:val="24"/>
              </w:rPr>
              <w:t xml:space="preserve">Iowa State </w:t>
            </w:r>
            <w:proofErr w:type="gramStart"/>
            <w:r w:rsidRPr="00F860E4">
              <w:rPr>
                <w:color w:val="000000" w:themeColor="text1"/>
                <w:sz w:val="24"/>
                <w:szCs w:val="24"/>
              </w:rPr>
              <w:t>University</w:t>
            </w:r>
            <w:r w:rsidR="00F80079">
              <w:rPr>
                <w:sz w:val="24"/>
                <w:szCs w:val="24"/>
              </w:rPr>
              <w:t xml:space="preserve">                                                          </w:t>
            </w:r>
            <w:proofErr w:type="gramEnd"/>
            <w:r w:rsidR="004B0E19">
              <w:fldChar w:fldCharType="begin"/>
            </w:r>
            <w:r w:rsidR="004B0E19">
              <w:instrText xml:space="preserve"> HYPERLINK "mailto:landau@iastate.edu" </w:instrText>
            </w:r>
            <w:r w:rsidR="004B0E19">
              <w:fldChar w:fldCharType="separate"/>
            </w:r>
            <w:r w:rsidR="00F80079" w:rsidRPr="0054710E">
              <w:rPr>
                <w:rStyle w:val="Hyperlink"/>
                <w:color w:val="1F497D" w:themeColor="text2"/>
                <w:sz w:val="24"/>
                <w:szCs w:val="24"/>
              </w:rPr>
              <w:t>landau@iastate.edu</w:t>
            </w:r>
            <w:r w:rsidR="004B0E19">
              <w:rPr>
                <w:rStyle w:val="Hyperlink"/>
                <w:color w:val="1F497D" w:themeColor="text2"/>
                <w:sz w:val="24"/>
                <w:szCs w:val="24"/>
              </w:rPr>
              <w:fldChar w:fldCharType="end"/>
            </w:r>
          </w:p>
          <w:p w14:paraId="61E94669" w14:textId="6F58615D" w:rsidR="006345BB" w:rsidRPr="00F80079" w:rsidRDefault="006345BB" w:rsidP="00620EA4">
            <w:pPr>
              <w:pStyle w:val="ContactDetails"/>
              <w:rPr>
                <w:color w:val="1F497D" w:themeColor="text2"/>
                <w:sz w:val="24"/>
                <w:szCs w:val="24"/>
              </w:rPr>
            </w:pPr>
            <w:r w:rsidRPr="00F860E4">
              <w:rPr>
                <w:color w:val="000000" w:themeColor="text1"/>
                <w:sz w:val="24"/>
                <w:szCs w:val="24"/>
              </w:rPr>
              <w:t xml:space="preserve">Ames, IA </w:t>
            </w:r>
            <w:proofErr w:type="gramStart"/>
            <w:r w:rsidRPr="00F860E4">
              <w:rPr>
                <w:color w:val="000000" w:themeColor="text1"/>
                <w:sz w:val="24"/>
                <w:szCs w:val="24"/>
              </w:rPr>
              <w:t>50011</w:t>
            </w:r>
            <w:r w:rsidR="00F80079">
              <w:rPr>
                <w:sz w:val="24"/>
                <w:szCs w:val="24"/>
              </w:rPr>
              <w:t xml:space="preserve">                                                    </w:t>
            </w:r>
            <w:proofErr w:type="gramEnd"/>
            <w:hyperlink r:id="rId9" w:history="1">
              <w:r w:rsidR="00F80079" w:rsidRPr="0054710E">
                <w:rPr>
                  <w:rStyle w:val="Hyperlink"/>
                  <w:color w:val="1F497D" w:themeColor="text2"/>
                  <w:sz w:val="24"/>
                  <w:szCs w:val="24"/>
                </w:rPr>
                <w:t>http://www.will-landau.com/</w:t>
              </w:r>
            </w:hyperlink>
          </w:p>
          <w:p w14:paraId="30C5EF8B" w14:textId="37362A02" w:rsidR="0054710E" w:rsidRPr="009E4945" w:rsidRDefault="006345BB" w:rsidP="00F80079">
            <w:pPr>
              <w:pStyle w:val="ContactDetails"/>
              <w:rPr>
                <w:color w:val="1F497D" w:themeColor="text2"/>
                <w:sz w:val="24"/>
                <w:szCs w:val="24"/>
                <w:u w:val="single"/>
              </w:rPr>
            </w:pPr>
            <w:r w:rsidRPr="00F860E4">
              <w:rPr>
                <w:color w:val="000000" w:themeColor="text1"/>
                <w:sz w:val="24"/>
                <w:szCs w:val="24"/>
              </w:rPr>
              <w:t>201-563-4325</w:t>
            </w:r>
            <w:r w:rsidR="00F80079">
              <w:rPr>
                <w:sz w:val="24"/>
                <w:szCs w:val="24"/>
              </w:rPr>
              <w:t xml:space="preserve">                                                         </w:t>
            </w:r>
            <w:hyperlink r:id="rId10" w:history="1">
              <w:r w:rsidR="00F80079" w:rsidRPr="0054710E">
                <w:rPr>
                  <w:rStyle w:val="Hyperlink"/>
                  <w:color w:val="1F497D" w:themeColor="text2"/>
                  <w:sz w:val="24"/>
                  <w:szCs w:val="24"/>
                </w:rPr>
                <w:t>http://github.com/wlandau/</w:t>
              </w:r>
            </w:hyperlink>
          </w:p>
        </w:tc>
      </w:tr>
      <w:tr w:rsidR="009F19E9" w:rsidRPr="007A4A1C" w14:paraId="1FF0A74F" w14:textId="77777777" w:rsidTr="004B0E19">
        <w:tc>
          <w:tcPr>
            <w:tcW w:w="751" w:type="pct"/>
          </w:tcPr>
          <w:p w14:paraId="30793AC8" w14:textId="77777777" w:rsidR="009F19E9" w:rsidRPr="007A4A1C" w:rsidRDefault="009F19E9" w:rsidP="009F19E9">
            <w:pPr>
              <w:pStyle w:val="SpaceBetween"/>
              <w:rPr>
                <w:sz w:val="24"/>
                <w:szCs w:val="24"/>
              </w:rPr>
            </w:pPr>
          </w:p>
        </w:tc>
        <w:tc>
          <w:tcPr>
            <w:tcW w:w="250" w:type="pct"/>
          </w:tcPr>
          <w:p w14:paraId="35D0E1F3" w14:textId="77777777" w:rsidR="009F19E9" w:rsidRPr="007A4A1C" w:rsidRDefault="009F19E9" w:rsidP="009F19E9">
            <w:pPr>
              <w:pStyle w:val="SpaceBetween"/>
              <w:rPr>
                <w:sz w:val="24"/>
                <w:szCs w:val="24"/>
              </w:rPr>
            </w:pPr>
          </w:p>
        </w:tc>
        <w:tc>
          <w:tcPr>
            <w:tcW w:w="3999" w:type="pct"/>
          </w:tcPr>
          <w:p w14:paraId="2978F235" w14:textId="77777777" w:rsidR="009F19E9" w:rsidRPr="007A4A1C" w:rsidRDefault="009F19E9" w:rsidP="009F19E9">
            <w:pPr>
              <w:pStyle w:val="SpaceBetween"/>
              <w:rPr>
                <w:sz w:val="24"/>
                <w:szCs w:val="24"/>
              </w:rPr>
            </w:pPr>
          </w:p>
        </w:tc>
      </w:tr>
      <w:tr w:rsidR="004A4025" w:rsidRPr="007A4A1C" w14:paraId="4004E8BE" w14:textId="77777777" w:rsidTr="004B0E19">
        <w:tc>
          <w:tcPr>
            <w:tcW w:w="751" w:type="pct"/>
          </w:tcPr>
          <w:p w14:paraId="3D67C7EA" w14:textId="10E361F4" w:rsidR="004A4025" w:rsidRPr="00077091" w:rsidRDefault="004A4025" w:rsidP="00F80079">
            <w:pPr>
              <w:pStyle w:val="SpaceBetween"/>
              <w:rPr>
                <w:b/>
                <w:sz w:val="24"/>
                <w:szCs w:val="24"/>
              </w:rPr>
            </w:pPr>
            <w:r w:rsidRPr="00077091">
              <w:rPr>
                <w:b/>
                <w:color w:val="1F497D" w:themeColor="text2"/>
                <w:sz w:val="24"/>
              </w:rPr>
              <w:t>Education</w:t>
            </w:r>
          </w:p>
        </w:tc>
        <w:tc>
          <w:tcPr>
            <w:tcW w:w="250" w:type="pct"/>
          </w:tcPr>
          <w:p w14:paraId="516D2044" w14:textId="77777777" w:rsidR="004A4025" w:rsidRPr="007A4A1C" w:rsidRDefault="004A4025" w:rsidP="009F19E9">
            <w:pPr>
              <w:pStyle w:val="SpaceBetween"/>
              <w:rPr>
                <w:sz w:val="24"/>
                <w:szCs w:val="24"/>
              </w:rPr>
            </w:pPr>
          </w:p>
        </w:tc>
        <w:tc>
          <w:tcPr>
            <w:tcW w:w="3999" w:type="pct"/>
          </w:tcPr>
          <w:p w14:paraId="71AFC831" w14:textId="77777777" w:rsidR="004A4025" w:rsidRPr="0054710E" w:rsidRDefault="00F860E4" w:rsidP="007F4AE1">
            <w:pPr>
              <w:pStyle w:val="Heading2"/>
              <w:rPr>
                <w:sz w:val="24"/>
                <w:szCs w:val="24"/>
              </w:rPr>
            </w:pPr>
            <w:sdt>
              <w:sdtPr>
                <w:rPr>
                  <w:sz w:val="24"/>
                  <w:szCs w:val="24"/>
                </w:rPr>
                <w:id w:val="-60645610"/>
                <w:placeholder>
                  <w:docPart w:val="D6678517549A6A46B675EC216138711B"/>
                </w:placeholder>
              </w:sdtPr>
              <w:sdtEndPr/>
              <w:sdtContent>
                <w:r w:rsidR="004A4025" w:rsidRPr="0054710E">
                  <w:rPr>
                    <w:sz w:val="24"/>
                    <w:szCs w:val="24"/>
                  </w:rPr>
                  <w:t>PhD, Statistics</w:t>
                </w:r>
              </w:sdtContent>
            </w:sdt>
            <w:r w:rsidR="004A4025" w:rsidRPr="0054710E">
              <w:rPr>
                <w:sz w:val="24"/>
                <w:szCs w:val="24"/>
              </w:rPr>
              <w:tab/>
              <w:t>Expected May 2016</w:t>
            </w:r>
          </w:p>
          <w:sdt>
            <w:sdtPr>
              <w:rPr>
                <w:sz w:val="24"/>
                <w:szCs w:val="24"/>
              </w:rPr>
              <w:id w:val="-2135013082"/>
              <w:placeholder>
                <w:docPart w:val="552B5ACB173B1641B5CB789EC951A723"/>
              </w:placeholder>
            </w:sdtPr>
            <w:sdtEndPr>
              <w:rPr>
                <w:sz w:val="18"/>
                <w:szCs w:val="22"/>
              </w:rPr>
            </w:sdtEndPr>
            <w:sdtContent>
              <w:p w14:paraId="7F9FF5BC" w14:textId="77777777" w:rsidR="004A4025" w:rsidRPr="00F860E4" w:rsidRDefault="004A4025" w:rsidP="00646CC9">
                <w:pPr>
                  <w:pStyle w:val="BodyText"/>
                  <w:numPr>
                    <w:ilvl w:val="0"/>
                    <w:numId w:val="30"/>
                  </w:numPr>
                  <w:spacing w:after="60"/>
                  <w:rPr>
                    <w:color w:val="000000" w:themeColor="text1"/>
                    <w:sz w:val="24"/>
                    <w:szCs w:val="24"/>
                  </w:rPr>
                </w:pPr>
                <w:r w:rsidRPr="00F860E4">
                  <w:rPr>
                    <w:color w:val="000000" w:themeColor="text1"/>
                    <w:sz w:val="24"/>
                    <w:szCs w:val="24"/>
                  </w:rPr>
                  <w:t>Iowa State University, Ames, IA</w:t>
                </w:r>
              </w:p>
              <w:p w14:paraId="36A329E7" w14:textId="77777777" w:rsidR="004A4025" w:rsidRPr="007A4A1C" w:rsidRDefault="004A4025" w:rsidP="00F80079">
                <w:pPr>
                  <w:pStyle w:val="BodyText"/>
                  <w:spacing w:after="60"/>
                  <w:rPr>
                    <w:sz w:val="24"/>
                    <w:szCs w:val="24"/>
                  </w:rPr>
                </w:pPr>
              </w:p>
              <w:p w14:paraId="2C8B5F75" w14:textId="77777777" w:rsidR="004A4025" w:rsidRPr="007A4A1C" w:rsidRDefault="00F860E4" w:rsidP="00D1493C">
                <w:pPr>
                  <w:pStyle w:val="Heading2"/>
                  <w:rPr>
                    <w:sz w:val="24"/>
                    <w:szCs w:val="24"/>
                  </w:rPr>
                </w:pPr>
                <w:sdt>
                  <w:sdtPr>
                    <w:rPr>
                      <w:sz w:val="24"/>
                      <w:szCs w:val="24"/>
                    </w:rPr>
                    <w:id w:val="-1755814176"/>
                    <w:placeholder>
                      <w:docPart w:val="5E44DADF37A5634FAA49AAB78D677136"/>
                    </w:placeholder>
                  </w:sdtPr>
                  <w:sdtEndPr/>
                  <w:sdtContent>
                    <w:r w:rsidR="004A4025" w:rsidRPr="007A4A1C">
                      <w:rPr>
                        <w:sz w:val="24"/>
                        <w:szCs w:val="24"/>
                      </w:rPr>
                      <w:t>MS, Statistics</w:t>
                    </w:r>
                  </w:sdtContent>
                </w:sdt>
                <w:r w:rsidR="004A4025" w:rsidRPr="007A4A1C">
                  <w:rPr>
                    <w:sz w:val="24"/>
                    <w:szCs w:val="24"/>
                  </w:rPr>
                  <w:tab/>
                  <w:t>May 2013</w:t>
                </w:r>
              </w:p>
              <w:sdt>
                <w:sdtPr>
                  <w:rPr>
                    <w:sz w:val="24"/>
                    <w:szCs w:val="24"/>
                  </w:rPr>
                  <w:id w:val="-191074258"/>
                  <w:placeholder>
                    <w:docPart w:val="BBE55E61A2888E4595CBBFDFB6EAC9A4"/>
                  </w:placeholder>
                </w:sdtPr>
                <w:sdtEndPr>
                  <w:rPr>
                    <w:sz w:val="18"/>
                    <w:szCs w:val="22"/>
                  </w:rPr>
                </w:sdtEndPr>
                <w:sdtContent>
                  <w:p w14:paraId="7AA6F79A" w14:textId="77777777" w:rsidR="004A4025"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Iowa State University, Ames, IA</w:t>
                    </w:r>
                  </w:p>
                  <w:p w14:paraId="706837B8" w14:textId="77777777" w:rsidR="00077091" w:rsidRPr="00F860E4" w:rsidRDefault="004A4025" w:rsidP="009F19E9">
                    <w:pPr>
                      <w:pStyle w:val="BodyText"/>
                      <w:numPr>
                        <w:ilvl w:val="0"/>
                        <w:numId w:val="31"/>
                      </w:numPr>
                      <w:spacing w:after="60"/>
                      <w:rPr>
                        <w:color w:val="000000" w:themeColor="text1"/>
                        <w:sz w:val="24"/>
                        <w:szCs w:val="24"/>
                      </w:rPr>
                    </w:pPr>
                    <w:r w:rsidRPr="00F860E4">
                      <w:rPr>
                        <w:color w:val="000000" w:themeColor="text1"/>
                        <w:sz w:val="24"/>
                        <w:szCs w:val="24"/>
                      </w:rPr>
                      <w:t xml:space="preserve">Creative component: </w:t>
                    </w: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8(12). December 2013.</w:t>
                    </w:r>
                  </w:p>
                  <w:p w14:paraId="38010BA5" w14:textId="77777777" w:rsidR="00077091" w:rsidRDefault="00077091" w:rsidP="00077091">
                    <w:pPr>
                      <w:pStyle w:val="BodyText"/>
                      <w:spacing w:after="60"/>
                      <w:rPr>
                        <w:sz w:val="24"/>
                        <w:szCs w:val="24"/>
                      </w:rPr>
                    </w:pPr>
                  </w:p>
                  <w:p w14:paraId="6EF04D8A" w14:textId="77777777" w:rsidR="00077091" w:rsidRPr="007A4A1C" w:rsidRDefault="00F860E4" w:rsidP="00077091">
                    <w:pPr>
                      <w:pStyle w:val="Heading2"/>
                      <w:rPr>
                        <w:sz w:val="24"/>
                        <w:szCs w:val="24"/>
                      </w:rPr>
                    </w:pPr>
                    <w:sdt>
                      <w:sdtPr>
                        <w:rPr>
                          <w:sz w:val="24"/>
                          <w:szCs w:val="24"/>
                        </w:rPr>
                        <w:id w:val="881976549"/>
                        <w:placeholder>
                          <w:docPart w:val="C98D282745C3F0449C3BD3F57A0FD191"/>
                        </w:placeholder>
                      </w:sdtPr>
                      <w:sdtEndPr/>
                      <w:sdtContent>
                        <w:r w:rsidR="00077091" w:rsidRPr="007A4A1C">
                          <w:rPr>
                            <w:sz w:val="24"/>
                            <w:szCs w:val="24"/>
                          </w:rPr>
                          <w:t>BS, Statistics</w:t>
                        </w:r>
                      </w:sdtContent>
                    </w:sdt>
                    <w:r w:rsidR="00077091" w:rsidRPr="007A4A1C">
                      <w:rPr>
                        <w:sz w:val="24"/>
                        <w:szCs w:val="24"/>
                      </w:rPr>
                      <w:tab/>
                      <w:t>June 2011</w:t>
                    </w:r>
                  </w:p>
                  <w:sdt>
                    <w:sdtPr>
                      <w:rPr>
                        <w:sz w:val="24"/>
                        <w:szCs w:val="24"/>
                      </w:rPr>
                      <w:id w:val="-2111884549"/>
                      <w:placeholder>
                        <w:docPart w:val="13DF15B149BF0542942AF66613DF9506"/>
                      </w:placeholder>
                    </w:sdtPr>
                    <w:sdtEndPr>
                      <w:rPr>
                        <w:sz w:val="18"/>
                        <w:szCs w:val="22"/>
                      </w:rPr>
                    </w:sdtEndPr>
                    <w:sdtContent>
                      <w:p w14:paraId="627BBCBF" w14:textId="13DB8CAA" w:rsidR="004A4025" w:rsidRPr="004A4025" w:rsidRDefault="00077091" w:rsidP="00077091">
                        <w:pPr>
                          <w:pStyle w:val="BodyText"/>
                          <w:numPr>
                            <w:ilvl w:val="0"/>
                            <w:numId w:val="31"/>
                          </w:numPr>
                          <w:spacing w:after="60"/>
                          <w:rPr>
                            <w:sz w:val="24"/>
                            <w:szCs w:val="24"/>
                          </w:rPr>
                        </w:pPr>
                        <w:r w:rsidRPr="00F860E4">
                          <w:rPr>
                            <w:color w:val="000000" w:themeColor="text1"/>
                            <w:sz w:val="24"/>
                            <w:szCs w:val="24"/>
                          </w:rPr>
                          <w:t>University of Chicago, Chicago, IL</w:t>
                        </w:r>
                      </w:p>
                    </w:sdtContent>
                  </w:sdt>
                </w:sdtContent>
              </w:sdt>
            </w:sdtContent>
          </w:sdt>
        </w:tc>
      </w:tr>
      <w:tr w:rsidR="00077091" w:rsidRPr="007A4A1C" w14:paraId="294B2209" w14:textId="77777777" w:rsidTr="004B0E19">
        <w:tc>
          <w:tcPr>
            <w:tcW w:w="751" w:type="pct"/>
          </w:tcPr>
          <w:p w14:paraId="26E47C9B" w14:textId="77777777" w:rsidR="00077091" w:rsidRPr="0054710E" w:rsidRDefault="00077091" w:rsidP="00620EA4">
            <w:pPr>
              <w:pStyle w:val="Heading1"/>
              <w:rPr>
                <w:color w:val="1F497D" w:themeColor="text2"/>
                <w:sz w:val="24"/>
              </w:rPr>
            </w:pPr>
          </w:p>
        </w:tc>
        <w:tc>
          <w:tcPr>
            <w:tcW w:w="250" w:type="pct"/>
          </w:tcPr>
          <w:p w14:paraId="268D1B21" w14:textId="77777777" w:rsidR="00077091" w:rsidRPr="007A4A1C" w:rsidRDefault="00077091" w:rsidP="009F19E9">
            <w:pPr>
              <w:rPr>
                <w:sz w:val="24"/>
                <w:szCs w:val="24"/>
              </w:rPr>
            </w:pPr>
          </w:p>
        </w:tc>
        <w:tc>
          <w:tcPr>
            <w:tcW w:w="3999" w:type="pct"/>
          </w:tcPr>
          <w:p w14:paraId="0E568C25" w14:textId="77777777" w:rsidR="00077091" w:rsidRPr="007A4A1C" w:rsidRDefault="00077091" w:rsidP="004A4025">
            <w:pPr>
              <w:pStyle w:val="BodyText"/>
              <w:spacing w:after="60"/>
              <w:ind w:left="216"/>
              <w:rPr>
                <w:sz w:val="24"/>
                <w:szCs w:val="24"/>
              </w:rPr>
            </w:pPr>
          </w:p>
        </w:tc>
      </w:tr>
      <w:tr w:rsidR="00077091" w:rsidRPr="007A4A1C" w14:paraId="5DB91360" w14:textId="77777777" w:rsidTr="004B0E19">
        <w:tc>
          <w:tcPr>
            <w:tcW w:w="751" w:type="pct"/>
          </w:tcPr>
          <w:p w14:paraId="5F09C19B" w14:textId="2D363586" w:rsidR="00077091" w:rsidRPr="00077091" w:rsidRDefault="003B7F83" w:rsidP="00077091">
            <w:pPr>
              <w:pStyle w:val="Heading1"/>
              <w:jc w:val="left"/>
              <w:rPr>
                <w:color w:val="1F497D" w:themeColor="text2"/>
                <w:sz w:val="24"/>
              </w:rPr>
            </w:pPr>
            <w:r>
              <w:rPr>
                <w:color w:val="1F497D" w:themeColor="text2"/>
                <w:sz w:val="24"/>
              </w:rPr>
              <w:t>Articles</w:t>
            </w:r>
          </w:p>
        </w:tc>
        <w:tc>
          <w:tcPr>
            <w:tcW w:w="250" w:type="pct"/>
          </w:tcPr>
          <w:p w14:paraId="145548AE" w14:textId="77777777" w:rsidR="00077091" w:rsidRPr="007A4A1C" w:rsidRDefault="00077091" w:rsidP="009F19E9">
            <w:pPr>
              <w:rPr>
                <w:sz w:val="24"/>
                <w:szCs w:val="24"/>
              </w:rPr>
            </w:pPr>
          </w:p>
        </w:tc>
        <w:tc>
          <w:tcPr>
            <w:tcW w:w="3999" w:type="pct"/>
          </w:tcPr>
          <w:sdt>
            <w:sdtPr>
              <w:rPr>
                <w:sz w:val="24"/>
                <w:szCs w:val="24"/>
              </w:rPr>
              <w:id w:val="1907796639"/>
              <w:placeholder>
                <w:docPart w:val="E4787F544C950149A56BA0FBA1BDC5A5"/>
              </w:placeholder>
            </w:sdtPr>
            <w:sdtEndPr/>
            <w:sdtContent>
              <w:p w14:paraId="13B024A8" w14:textId="77777777" w:rsidR="003B7F83" w:rsidRPr="00F860E4" w:rsidRDefault="003B7F83" w:rsidP="003B7F83">
                <w:pPr>
                  <w:pStyle w:val="BodyText"/>
                  <w:keepLines/>
                  <w:widowControl w:val="0"/>
                  <w:numPr>
                    <w:ilvl w:val="0"/>
                    <w:numId w:val="40"/>
                  </w:numPr>
                  <w:spacing w:after="60"/>
                  <w:rPr>
                    <w:color w:val="000000" w:themeColor="text1"/>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A Simulation-Based Comparison of Methods. </w:t>
                </w:r>
                <w:r w:rsidRPr="00F860E4">
                  <w:rPr>
                    <w:i/>
                    <w:color w:val="000000" w:themeColor="text1"/>
                    <w:sz w:val="24"/>
                    <w:szCs w:val="24"/>
                  </w:rPr>
                  <w:t>PLOS One</w:t>
                </w:r>
                <w:r w:rsidRPr="00F860E4">
                  <w:rPr>
                    <w:color w:val="000000" w:themeColor="text1"/>
                    <w:sz w:val="24"/>
                    <w:szCs w:val="24"/>
                  </w:rPr>
                  <w:t xml:space="preserve">, 8(12). December 2013. </w:t>
                </w:r>
              </w:p>
              <w:p w14:paraId="26D1E7DF" w14:textId="7DC27D8C" w:rsidR="00077091" w:rsidRPr="003B7F83" w:rsidRDefault="003B7F83" w:rsidP="003B7F83">
                <w:pPr>
                  <w:pStyle w:val="BodyText"/>
                  <w:keepLines/>
                  <w:numPr>
                    <w:ilvl w:val="0"/>
                    <w:numId w:val="40"/>
                  </w:numPr>
                  <w:spacing w:after="60"/>
                  <w:rPr>
                    <w:color w:val="auto"/>
                    <w:sz w:val="24"/>
                    <w:szCs w:val="24"/>
                  </w:rPr>
                </w:pPr>
                <w:r w:rsidRPr="00F860E4">
                  <w:rPr>
                    <w:color w:val="000000" w:themeColor="text1"/>
                    <w:sz w:val="24"/>
                    <w:szCs w:val="24"/>
                  </w:rPr>
                  <w:t xml:space="preserve">B. J. Ratliff, Womack. C. C., X. N. Tang, </w:t>
                </w:r>
                <w:r w:rsidRPr="00F860E4">
                  <w:rPr>
                    <w:b/>
                    <w:color w:val="000000" w:themeColor="text1"/>
                    <w:sz w:val="24"/>
                    <w:szCs w:val="24"/>
                  </w:rPr>
                  <w:t>W. M. Landau</w:t>
                </w:r>
                <w:r w:rsidRPr="00F860E4">
                  <w:rPr>
                    <w:color w:val="000000" w:themeColor="text1"/>
                    <w:sz w:val="24"/>
                    <w:szCs w:val="24"/>
                  </w:rPr>
                  <w:t>, L. J. Butler, and D. E. Szpunar. Modeling the Rovibrationally Excited C</w:t>
                </w:r>
                <w:r w:rsidRPr="00F860E4">
                  <w:rPr>
                    <w:color w:val="000000" w:themeColor="text1"/>
                    <w:sz w:val="24"/>
                    <w:szCs w:val="24"/>
                    <w:vertAlign w:val="subscript"/>
                  </w:rPr>
                  <w:t>2</w:t>
                </w:r>
                <w:r w:rsidRPr="00F860E4">
                  <w:rPr>
                    <w:color w:val="000000" w:themeColor="text1"/>
                    <w:sz w:val="24"/>
                    <w:szCs w:val="24"/>
                  </w:rPr>
                  <w:t>H</w:t>
                </w:r>
                <w:r w:rsidRPr="00F860E4">
                  <w:rPr>
                    <w:color w:val="000000" w:themeColor="text1"/>
                    <w:sz w:val="24"/>
                    <w:szCs w:val="24"/>
                    <w:vertAlign w:val="subscript"/>
                  </w:rPr>
                  <w:t>4</w:t>
                </w:r>
                <w:r w:rsidRPr="00F860E4">
                  <w:rPr>
                    <w:color w:val="000000" w:themeColor="text1"/>
                    <w:sz w:val="24"/>
                    <w:szCs w:val="24"/>
                  </w:rPr>
                  <w:t xml:space="preserve">OH Radicals from the Photodissociation of 2-Bromoethanol at 193nm. </w:t>
                </w:r>
                <w:r w:rsidRPr="00F860E4">
                  <w:rPr>
                    <w:i/>
                    <w:color w:val="000000" w:themeColor="text1"/>
                    <w:sz w:val="24"/>
                    <w:szCs w:val="24"/>
                  </w:rPr>
                  <w:t>Journal of Physical Chemistry</w:t>
                </w:r>
                <w:r w:rsidRPr="00F860E4">
                  <w:rPr>
                    <w:color w:val="000000" w:themeColor="text1"/>
                    <w:sz w:val="24"/>
                    <w:szCs w:val="24"/>
                  </w:rPr>
                  <w:t>, 114(14): 493445, April 2010.</w:t>
                </w:r>
              </w:p>
            </w:sdtContent>
          </w:sdt>
        </w:tc>
      </w:tr>
      <w:tr w:rsidR="004A4025" w:rsidRPr="007A4A1C" w14:paraId="7761055A" w14:textId="77777777" w:rsidTr="004B0E19">
        <w:tc>
          <w:tcPr>
            <w:tcW w:w="751" w:type="pct"/>
          </w:tcPr>
          <w:p w14:paraId="17619672" w14:textId="27B69BB8" w:rsidR="004A4025" w:rsidRPr="0054710E" w:rsidRDefault="004A4025" w:rsidP="00620EA4">
            <w:pPr>
              <w:pStyle w:val="Heading1"/>
              <w:rPr>
                <w:color w:val="1F497D" w:themeColor="text2"/>
                <w:sz w:val="24"/>
              </w:rPr>
            </w:pPr>
          </w:p>
        </w:tc>
        <w:tc>
          <w:tcPr>
            <w:tcW w:w="250" w:type="pct"/>
          </w:tcPr>
          <w:p w14:paraId="15D54997" w14:textId="77777777" w:rsidR="004A4025" w:rsidRPr="007A4A1C" w:rsidRDefault="004A4025" w:rsidP="009F19E9">
            <w:pPr>
              <w:rPr>
                <w:sz w:val="24"/>
                <w:szCs w:val="24"/>
              </w:rPr>
            </w:pPr>
          </w:p>
        </w:tc>
        <w:tc>
          <w:tcPr>
            <w:tcW w:w="3999" w:type="pct"/>
          </w:tcPr>
          <w:p w14:paraId="49A26DF4" w14:textId="2380ABBA" w:rsidR="004A4025" w:rsidRPr="007A4A1C" w:rsidRDefault="004A4025" w:rsidP="004A4025">
            <w:pPr>
              <w:pStyle w:val="BodyText"/>
              <w:spacing w:after="60"/>
              <w:ind w:left="216"/>
              <w:rPr>
                <w:sz w:val="24"/>
                <w:szCs w:val="24"/>
              </w:rPr>
            </w:pPr>
          </w:p>
        </w:tc>
      </w:tr>
      <w:tr w:rsidR="003B7F83" w:rsidRPr="007A4A1C" w14:paraId="6BEDB094" w14:textId="77777777" w:rsidTr="004B0E19">
        <w:tc>
          <w:tcPr>
            <w:tcW w:w="751" w:type="pct"/>
          </w:tcPr>
          <w:p w14:paraId="698A199C" w14:textId="358A3934" w:rsidR="003B7F83" w:rsidRPr="0054710E" w:rsidRDefault="003B7F83" w:rsidP="003B7F83">
            <w:pPr>
              <w:pStyle w:val="Heading1"/>
              <w:jc w:val="left"/>
              <w:rPr>
                <w:color w:val="1F497D" w:themeColor="text2"/>
                <w:sz w:val="24"/>
              </w:rPr>
            </w:pPr>
            <w:r>
              <w:rPr>
                <w:color w:val="1F497D" w:themeColor="text2"/>
                <w:sz w:val="24"/>
              </w:rPr>
              <w:t>Posters</w:t>
            </w:r>
          </w:p>
        </w:tc>
        <w:tc>
          <w:tcPr>
            <w:tcW w:w="250" w:type="pct"/>
          </w:tcPr>
          <w:p w14:paraId="7205622A" w14:textId="77777777" w:rsidR="003B7F83" w:rsidRPr="007A4A1C" w:rsidRDefault="003B7F83" w:rsidP="009F19E9">
            <w:pPr>
              <w:rPr>
                <w:sz w:val="24"/>
                <w:szCs w:val="24"/>
              </w:rPr>
            </w:pPr>
          </w:p>
        </w:tc>
        <w:tc>
          <w:tcPr>
            <w:tcW w:w="3999" w:type="pct"/>
          </w:tcPr>
          <w:sdt>
            <w:sdtPr>
              <w:rPr>
                <w:sz w:val="24"/>
                <w:szCs w:val="24"/>
              </w:rPr>
              <w:id w:val="1927158252"/>
              <w:placeholder>
                <w:docPart w:val="D1FD9E9108DDA247ADAB5954F01BB4F3"/>
              </w:placeholder>
            </w:sdtPr>
            <w:sdtEndPr/>
            <w:sdtContent>
              <w:p w14:paraId="5393E60F" w14:textId="725F66E3" w:rsidR="003B7F83" w:rsidRPr="003B7F83" w:rsidRDefault="003B7F83" w:rsidP="003B7F83">
                <w:pPr>
                  <w:pStyle w:val="BodyText"/>
                  <w:keepLines/>
                  <w:widowControl w:val="0"/>
                  <w:numPr>
                    <w:ilvl w:val="0"/>
                    <w:numId w:val="41"/>
                  </w:numPr>
                  <w:spacing w:after="60"/>
                  <w:rPr>
                    <w:color w:val="auto"/>
                    <w:sz w:val="24"/>
                    <w:szCs w:val="24"/>
                  </w:rPr>
                </w:pPr>
                <w:r w:rsidRPr="00F860E4">
                  <w:rPr>
                    <w:b/>
                    <w:color w:val="000000" w:themeColor="text1"/>
                    <w:sz w:val="24"/>
                    <w:szCs w:val="24"/>
                  </w:rPr>
                  <w:t>W. M. Landau</w:t>
                </w:r>
                <w:r w:rsidRPr="00F860E4">
                  <w:rPr>
                    <w:color w:val="000000" w:themeColor="text1"/>
                    <w:sz w:val="24"/>
                    <w:szCs w:val="24"/>
                  </w:rPr>
                  <w:t xml:space="preserve"> and P. Liu. Dispersion Estimation and its Effect on Test Performance in RNA-seq Data Analysis. Joint Statistical Meetings, 2013. Montreal, QC, Canada.</w:t>
                </w:r>
              </w:p>
            </w:sdtContent>
          </w:sdt>
        </w:tc>
      </w:tr>
      <w:tr w:rsidR="003B7F83" w:rsidRPr="007A4A1C" w14:paraId="767304C0" w14:textId="77777777" w:rsidTr="004B0E19">
        <w:tc>
          <w:tcPr>
            <w:tcW w:w="751" w:type="pct"/>
          </w:tcPr>
          <w:p w14:paraId="6C5DCDA5" w14:textId="77777777" w:rsidR="003B7F83" w:rsidRPr="0054710E" w:rsidRDefault="003B7F83" w:rsidP="00620EA4">
            <w:pPr>
              <w:pStyle w:val="Heading1"/>
              <w:rPr>
                <w:color w:val="1F497D" w:themeColor="text2"/>
                <w:sz w:val="24"/>
              </w:rPr>
            </w:pPr>
          </w:p>
        </w:tc>
        <w:tc>
          <w:tcPr>
            <w:tcW w:w="250" w:type="pct"/>
          </w:tcPr>
          <w:p w14:paraId="65A73551" w14:textId="77777777" w:rsidR="003B7F83" w:rsidRPr="007A4A1C" w:rsidRDefault="003B7F83" w:rsidP="009F19E9">
            <w:pPr>
              <w:rPr>
                <w:sz w:val="24"/>
                <w:szCs w:val="24"/>
              </w:rPr>
            </w:pPr>
          </w:p>
        </w:tc>
        <w:tc>
          <w:tcPr>
            <w:tcW w:w="3999" w:type="pct"/>
          </w:tcPr>
          <w:p w14:paraId="5AB5405D" w14:textId="77777777" w:rsidR="003B7F83" w:rsidRPr="007A4A1C" w:rsidRDefault="003B7F83" w:rsidP="004A4025">
            <w:pPr>
              <w:pStyle w:val="BodyText"/>
              <w:spacing w:after="60"/>
              <w:ind w:left="216"/>
              <w:rPr>
                <w:sz w:val="24"/>
                <w:szCs w:val="24"/>
              </w:rPr>
            </w:pPr>
          </w:p>
        </w:tc>
      </w:tr>
      <w:tr w:rsidR="004A4025" w:rsidRPr="007A4A1C" w14:paraId="181769B2" w14:textId="77777777" w:rsidTr="004B0E19">
        <w:tc>
          <w:tcPr>
            <w:tcW w:w="751" w:type="pct"/>
          </w:tcPr>
          <w:p w14:paraId="2105AA5D" w14:textId="4AB4B69F" w:rsidR="004A4025" w:rsidRPr="00077091" w:rsidRDefault="003B7F83" w:rsidP="009F19E9">
            <w:pPr>
              <w:pStyle w:val="SpaceBetween"/>
              <w:rPr>
                <w:b/>
                <w:sz w:val="24"/>
                <w:szCs w:val="24"/>
              </w:rPr>
            </w:pPr>
            <w:r>
              <w:rPr>
                <w:b/>
                <w:color w:val="1F497D" w:themeColor="text2"/>
                <w:sz w:val="24"/>
              </w:rPr>
              <w:t>Employment</w:t>
            </w:r>
          </w:p>
        </w:tc>
        <w:tc>
          <w:tcPr>
            <w:tcW w:w="250" w:type="pct"/>
          </w:tcPr>
          <w:p w14:paraId="716567F5" w14:textId="77777777" w:rsidR="004A4025" w:rsidRPr="007A4A1C" w:rsidRDefault="004A4025" w:rsidP="009F19E9">
            <w:pPr>
              <w:pStyle w:val="SpaceBetween"/>
              <w:rPr>
                <w:sz w:val="24"/>
                <w:szCs w:val="24"/>
              </w:rPr>
            </w:pPr>
          </w:p>
        </w:tc>
        <w:tc>
          <w:tcPr>
            <w:tcW w:w="3999" w:type="pct"/>
          </w:tcPr>
          <w:p w14:paraId="38F4BCDA" w14:textId="77777777" w:rsidR="004A4025" w:rsidRPr="007A4A1C" w:rsidRDefault="00F860E4" w:rsidP="00D1493C">
            <w:pPr>
              <w:pStyle w:val="Heading2"/>
              <w:rPr>
                <w:sz w:val="24"/>
                <w:szCs w:val="24"/>
              </w:rPr>
            </w:pPr>
            <w:sdt>
              <w:sdtPr>
                <w:rPr>
                  <w:sz w:val="24"/>
                  <w:szCs w:val="24"/>
                </w:rPr>
                <w:id w:val="9459739"/>
                <w:placeholder>
                  <w:docPart w:val="1D7635E5F926EC4DB15B06FC04025DDE"/>
                </w:placeholder>
              </w:sdtPr>
              <w:sdtEndPr/>
              <w:sdtContent>
                <w:r w:rsidR="004A4025" w:rsidRPr="007A4A1C">
                  <w:rPr>
                    <w:sz w:val="24"/>
                    <w:szCs w:val="24"/>
                  </w:rPr>
                  <w:t>Research Assistant</w:t>
                </w:r>
              </w:sdtContent>
            </w:sdt>
            <w:r w:rsidR="004A4025" w:rsidRPr="007A4A1C">
              <w:rPr>
                <w:sz w:val="24"/>
                <w:szCs w:val="24"/>
              </w:rPr>
              <w:tab/>
              <w:t xml:space="preserve">June 2013 – present </w:t>
            </w:r>
          </w:p>
          <w:sdt>
            <w:sdtPr>
              <w:rPr>
                <w:sz w:val="24"/>
                <w:szCs w:val="24"/>
              </w:rPr>
              <w:id w:val="9459741"/>
              <w:placeholder>
                <w:docPart w:val="B9ED19508B68964BA0AAAEB4B4069560"/>
              </w:placeholder>
            </w:sdtPr>
            <w:sdtEndPr>
              <w:rPr>
                <w:sz w:val="18"/>
                <w:szCs w:val="22"/>
              </w:rPr>
            </w:sdtEndPr>
            <w:sdtContent>
              <w:p w14:paraId="1FFDBCA8" w14:textId="77777777"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 xml:space="preserve">Jointly formulated a hierarchical model to data from gene experiments studying hybrid vigor. </w:t>
                </w:r>
              </w:p>
              <w:p w14:paraId="643B3B1E" w14:textId="77777777" w:rsidR="004A4025" w:rsidRPr="00F860E4" w:rsidRDefault="004A4025" w:rsidP="00646CC9">
                <w:pPr>
                  <w:pStyle w:val="BodyText"/>
                  <w:numPr>
                    <w:ilvl w:val="0"/>
                    <w:numId w:val="33"/>
                  </w:numPr>
                  <w:spacing w:after="60"/>
                  <w:rPr>
                    <w:color w:val="000000" w:themeColor="text1"/>
                    <w:sz w:val="24"/>
                    <w:szCs w:val="24"/>
                  </w:rPr>
                </w:pPr>
                <w:r w:rsidRPr="00F860E4">
                  <w:rPr>
                    <w:color w:val="000000" w:themeColor="text1"/>
                    <w:sz w:val="24"/>
                    <w:szCs w:val="24"/>
                  </w:rPr>
                  <w:t>Fit the model with a Markov Chain Monte Carlo procedure, accelera</w:t>
                </w:r>
                <w:r w:rsidRPr="00F860E4">
                  <w:rPr>
                    <w:color w:val="000000" w:themeColor="text1"/>
                    <w:sz w:val="24"/>
                    <w:szCs w:val="24"/>
                  </w:rPr>
                  <w:softHyphen/>
                  <w:t>ted with parallel computing and graphics processing units (GPUs).</w:t>
                </w:r>
              </w:p>
              <w:p w14:paraId="2541AACF" w14:textId="77777777" w:rsidR="009E4945" w:rsidRDefault="009E4945" w:rsidP="009E4945">
                <w:pPr>
                  <w:pStyle w:val="BodyText"/>
                  <w:spacing w:after="60"/>
                  <w:rPr>
                    <w:sz w:val="24"/>
                    <w:szCs w:val="24"/>
                  </w:rPr>
                </w:pPr>
              </w:p>
              <w:p w14:paraId="5A52085B" w14:textId="6B32ADEB" w:rsidR="004A4025" w:rsidRPr="00D64710" w:rsidRDefault="00F860E4" w:rsidP="00D64710">
                <w:pPr>
                  <w:pStyle w:val="BodyText"/>
                  <w:spacing w:after="60"/>
                  <w:rPr>
                    <w:sz w:val="24"/>
                    <w:szCs w:val="24"/>
                  </w:rPr>
                </w:pPr>
              </w:p>
            </w:sdtContent>
          </w:sdt>
        </w:tc>
      </w:tr>
      <w:tr w:rsidR="00731182" w:rsidRPr="007A4A1C" w14:paraId="78F99A52" w14:textId="77777777" w:rsidTr="004B0E19">
        <w:trPr>
          <w:trHeight w:val="143"/>
        </w:trPr>
        <w:tc>
          <w:tcPr>
            <w:tcW w:w="751" w:type="pct"/>
          </w:tcPr>
          <w:p w14:paraId="1102C072" w14:textId="77777777" w:rsidR="00731182" w:rsidRDefault="00731182" w:rsidP="009F19E9">
            <w:pPr>
              <w:pStyle w:val="SpaceBetween"/>
              <w:rPr>
                <w:b/>
                <w:color w:val="1F497D" w:themeColor="text2"/>
                <w:sz w:val="24"/>
              </w:rPr>
            </w:pPr>
          </w:p>
        </w:tc>
        <w:tc>
          <w:tcPr>
            <w:tcW w:w="250" w:type="pct"/>
          </w:tcPr>
          <w:p w14:paraId="319D9508" w14:textId="77777777" w:rsidR="00731182" w:rsidRPr="007A4A1C" w:rsidRDefault="00731182" w:rsidP="009F19E9">
            <w:pPr>
              <w:pStyle w:val="SpaceBetween"/>
              <w:rPr>
                <w:sz w:val="24"/>
                <w:szCs w:val="24"/>
              </w:rPr>
            </w:pPr>
          </w:p>
        </w:tc>
        <w:tc>
          <w:tcPr>
            <w:tcW w:w="3999" w:type="pct"/>
          </w:tcPr>
          <w:p w14:paraId="2A3CEE48" w14:textId="77777777" w:rsidR="00731182" w:rsidRPr="007A4A1C" w:rsidRDefault="00F860E4" w:rsidP="00731182">
            <w:pPr>
              <w:pStyle w:val="Heading2"/>
              <w:spacing w:after="0"/>
              <w:rPr>
                <w:sz w:val="24"/>
                <w:szCs w:val="24"/>
              </w:rPr>
            </w:pPr>
            <w:sdt>
              <w:sdtPr>
                <w:rPr>
                  <w:sz w:val="24"/>
                  <w:szCs w:val="24"/>
                </w:rPr>
                <w:id w:val="-1205248531"/>
                <w:placeholder>
                  <w:docPart w:val="D75DC1AC5425F74487DBCB3EEAAECAA5"/>
                </w:placeholder>
              </w:sdtPr>
              <w:sdtEndPr/>
              <w:sdtContent>
                <w:r w:rsidR="00731182" w:rsidRPr="007A4A1C">
                  <w:rPr>
                    <w:sz w:val="24"/>
                    <w:szCs w:val="24"/>
                  </w:rPr>
                  <w:t>Lecturer</w:t>
                </w:r>
              </w:sdtContent>
            </w:sdt>
            <w:r w:rsidR="00731182" w:rsidRPr="007A4A1C">
              <w:rPr>
                <w:sz w:val="24"/>
                <w:szCs w:val="24"/>
              </w:rPr>
              <w:tab/>
              <w:t>August 2013 – December 2013</w:t>
            </w:r>
          </w:p>
          <w:p w14:paraId="075E1FE4" w14:textId="7657109F" w:rsidR="00D64710" w:rsidRPr="00D64710" w:rsidRDefault="00731182" w:rsidP="00D64710">
            <w:pPr>
              <w:pStyle w:val="BodyText"/>
              <w:rPr>
                <w:color w:val="1F497D" w:themeColor="text2"/>
                <w:sz w:val="24"/>
                <w:szCs w:val="24"/>
              </w:rPr>
            </w:pPr>
            <w:r w:rsidRPr="007A4A1C">
              <w:rPr>
                <w:color w:val="1F497D" w:themeColor="text2"/>
                <w:sz w:val="24"/>
                <w:szCs w:val="24"/>
              </w:rPr>
              <w:t>GPU Computing Seminar Series</w:t>
            </w:r>
            <w:r w:rsidRPr="007A4A1C">
              <w:rPr>
                <w:sz w:val="24"/>
                <w:szCs w:val="24"/>
              </w:rPr>
              <w:tab/>
            </w:r>
            <w:r w:rsidRPr="00A97534">
              <w:rPr>
                <w:color w:val="1F497D" w:themeColor="text2"/>
                <w:sz w:val="24"/>
                <w:szCs w:val="24"/>
              </w:rPr>
              <w:tab/>
              <w:t xml:space="preserve"> </w:t>
            </w:r>
            <w:r w:rsidRPr="007A4A1C">
              <w:rPr>
                <w:color w:val="1F497D" w:themeColor="text2"/>
                <w:sz w:val="24"/>
                <w:szCs w:val="24"/>
              </w:rPr>
              <w:t>August 2012 – December 2012</w:t>
            </w:r>
          </w:p>
          <w:p w14:paraId="056B1B0E" w14:textId="76955FF2" w:rsidR="00D64710" w:rsidRPr="00D64710" w:rsidRDefault="00D64710" w:rsidP="00D64710">
            <w:pPr>
              <w:pStyle w:val="BodyText"/>
              <w:numPr>
                <w:ilvl w:val="0"/>
                <w:numId w:val="33"/>
              </w:numPr>
              <w:spacing w:after="60"/>
              <w:rPr>
                <w:bCs/>
                <w:sz w:val="24"/>
                <w:szCs w:val="24"/>
                <w:u w:val="single"/>
              </w:rPr>
            </w:pPr>
            <w:r w:rsidRPr="00F860E4">
              <w:rPr>
                <w:bCs/>
                <w:color w:val="000000" w:themeColor="text1"/>
                <w:sz w:val="24"/>
                <w:szCs w:val="24"/>
              </w:rPr>
              <w:t xml:space="preserve">Constructed a </w:t>
            </w:r>
            <w:r w:rsidR="00323A08" w:rsidRPr="00F860E4">
              <w:rPr>
                <w:bCs/>
                <w:color w:val="000000" w:themeColor="text1"/>
                <w:sz w:val="24"/>
                <w:szCs w:val="24"/>
              </w:rPr>
              <w:t xml:space="preserve">high-performance computing </w:t>
            </w:r>
            <w:r w:rsidRPr="00F860E4">
              <w:rPr>
                <w:bCs/>
                <w:color w:val="000000" w:themeColor="text1"/>
                <w:sz w:val="24"/>
                <w:szCs w:val="24"/>
              </w:rPr>
              <w:t xml:space="preserve">seminar series publicly accessible at </w:t>
            </w:r>
            <w:hyperlink r:id="rId11" w:history="1">
              <w:r w:rsidRPr="00F860E4">
                <w:rPr>
                  <w:rStyle w:val="Hyperlink"/>
                  <w:bCs/>
                  <w:color w:val="1F497D" w:themeColor="text2"/>
                  <w:sz w:val="24"/>
                  <w:szCs w:val="24"/>
                </w:rPr>
                <w:t>http://will-landau.com/gpu/</w:t>
              </w:r>
            </w:hyperlink>
          </w:p>
        </w:tc>
      </w:tr>
      <w:tr w:rsidR="00731182" w:rsidRPr="007A4A1C" w14:paraId="5C5DF12D" w14:textId="77777777" w:rsidTr="004B0E19">
        <w:trPr>
          <w:trHeight w:val="143"/>
        </w:trPr>
        <w:tc>
          <w:tcPr>
            <w:tcW w:w="751" w:type="pct"/>
          </w:tcPr>
          <w:p w14:paraId="3569F29B" w14:textId="77777777" w:rsidR="00731182" w:rsidRDefault="00731182" w:rsidP="009F19E9">
            <w:pPr>
              <w:pStyle w:val="SpaceBetween"/>
              <w:rPr>
                <w:b/>
                <w:color w:val="1F497D" w:themeColor="text2"/>
                <w:sz w:val="24"/>
              </w:rPr>
            </w:pPr>
          </w:p>
        </w:tc>
        <w:tc>
          <w:tcPr>
            <w:tcW w:w="250" w:type="pct"/>
          </w:tcPr>
          <w:p w14:paraId="3C8CFF32" w14:textId="77777777" w:rsidR="00731182" w:rsidRPr="007A4A1C" w:rsidRDefault="00731182" w:rsidP="009F19E9">
            <w:pPr>
              <w:pStyle w:val="SpaceBetween"/>
              <w:rPr>
                <w:sz w:val="24"/>
                <w:szCs w:val="24"/>
              </w:rPr>
            </w:pPr>
          </w:p>
        </w:tc>
        <w:tc>
          <w:tcPr>
            <w:tcW w:w="3999" w:type="pct"/>
          </w:tcPr>
          <w:p w14:paraId="082707AB" w14:textId="77777777" w:rsidR="00731182" w:rsidRDefault="00731182" w:rsidP="00D1493C">
            <w:pPr>
              <w:pStyle w:val="Heading2"/>
              <w:rPr>
                <w:sz w:val="24"/>
                <w:szCs w:val="24"/>
              </w:rPr>
            </w:pPr>
          </w:p>
        </w:tc>
      </w:tr>
      <w:tr w:rsidR="00731182" w:rsidRPr="007A4A1C" w14:paraId="6A042BE2" w14:textId="77777777" w:rsidTr="004B0E19">
        <w:trPr>
          <w:trHeight w:val="143"/>
        </w:trPr>
        <w:tc>
          <w:tcPr>
            <w:tcW w:w="751" w:type="pct"/>
          </w:tcPr>
          <w:p w14:paraId="30F73C1F" w14:textId="77777777" w:rsidR="00731182" w:rsidRDefault="00731182" w:rsidP="009F19E9">
            <w:pPr>
              <w:pStyle w:val="SpaceBetween"/>
              <w:rPr>
                <w:b/>
                <w:color w:val="1F497D" w:themeColor="text2"/>
                <w:sz w:val="24"/>
              </w:rPr>
            </w:pPr>
          </w:p>
        </w:tc>
        <w:tc>
          <w:tcPr>
            <w:tcW w:w="250" w:type="pct"/>
          </w:tcPr>
          <w:p w14:paraId="17CA3573" w14:textId="77777777" w:rsidR="00731182" w:rsidRPr="007A4A1C" w:rsidRDefault="00731182" w:rsidP="009F19E9">
            <w:pPr>
              <w:pStyle w:val="SpaceBetween"/>
              <w:rPr>
                <w:sz w:val="24"/>
                <w:szCs w:val="24"/>
              </w:rPr>
            </w:pPr>
          </w:p>
        </w:tc>
        <w:tc>
          <w:tcPr>
            <w:tcW w:w="3999" w:type="pct"/>
          </w:tcPr>
          <w:p w14:paraId="34720B3F" w14:textId="77777777" w:rsidR="00731182" w:rsidRPr="007A4A1C" w:rsidRDefault="00F860E4" w:rsidP="00731182">
            <w:pPr>
              <w:pStyle w:val="Heading2"/>
              <w:spacing w:after="0"/>
              <w:rPr>
                <w:sz w:val="24"/>
                <w:szCs w:val="24"/>
              </w:rPr>
            </w:pPr>
            <w:sdt>
              <w:sdtPr>
                <w:rPr>
                  <w:sz w:val="24"/>
                  <w:szCs w:val="24"/>
                </w:rPr>
                <w:id w:val="-1035890359"/>
                <w:placeholder>
                  <w:docPart w:val="A86002BA6C83574698DBD1522C6C37F1"/>
                </w:placeholder>
              </w:sdtPr>
              <w:sdtEndPr/>
              <w:sdtContent>
                <w:r w:rsidR="00731182" w:rsidRPr="007A4A1C">
                  <w:rPr>
                    <w:sz w:val="24"/>
                    <w:szCs w:val="24"/>
                  </w:rPr>
                  <w:t>Course Instructor</w:t>
                </w:r>
              </w:sdtContent>
            </w:sdt>
            <w:r w:rsidR="00731182" w:rsidRPr="007A4A1C">
              <w:rPr>
                <w:sz w:val="24"/>
                <w:szCs w:val="24"/>
              </w:rPr>
              <w:tab/>
              <w:t>January 2013 – May 2013</w:t>
            </w:r>
          </w:p>
          <w:p w14:paraId="43713B7E" w14:textId="2FF8EA32" w:rsidR="00323A08" w:rsidRPr="00323A08" w:rsidRDefault="00F860E4" w:rsidP="00323A08">
            <w:pPr>
              <w:pStyle w:val="Heading2"/>
              <w:spacing w:after="180"/>
              <w:rPr>
                <w:sz w:val="24"/>
                <w:szCs w:val="24"/>
              </w:rPr>
            </w:pPr>
            <w:sdt>
              <w:sdtPr>
                <w:rPr>
                  <w:sz w:val="24"/>
                  <w:szCs w:val="24"/>
                </w:rPr>
                <w:id w:val="-1870056150"/>
                <w:placeholder>
                  <w:docPart w:val="4E55E267CDCD644BAE39E1A9E7BA265B"/>
                </w:placeholder>
              </w:sdtPr>
              <w:sdtEndPr/>
              <w:sdtContent>
                <w:r w:rsidR="00731182" w:rsidRPr="007A4A1C">
                  <w:rPr>
                    <w:sz w:val="24"/>
                    <w:szCs w:val="24"/>
                  </w:rPr>
                  <w:t>STAT 305: Engineering Statistics</w:t>
                </w:r>
              </w:sdtContent>
            </w:sdt>
            <w:r w:rsidR="00731182" w:rsidRPr="007A4A1C">
              <w:rPr>
                <w:sz w:val="24"/>
                <w:szCs w:val="24"/>
              </w:rPr>
              <w:tab/>
              <w:t>January 2012 – May 2012</w:t>
            </w:r>
          </w:p>
        </w:tc>
      </w:tr>
      <w:tr w:rsidR="00731182" w:rsidRPr="007A4A1C" w14:paraId="25AE9126" w14:textId="77777777" w:rsidTr="004B0E19">
        <w:trPr>
          <w:trHeight w:val="143"/>
        </w:trPr>
        <w:tc>
          <w:tcPr>
            <w:tcW w:w="751" w:type="pct"/>
          </w:tcPr>
          <w:p w14:paraId="3D147882" w14:textId="77777777" w:rsidR="00731182" w:rsidRDefault="00731182" w:rsidP="009F19E9">
            <w:pPr>
              <w:pStyle w:val="SpaceBetween"/>
              <w:rPr>
                <w:b/>
                <w:color w:val="1F497D" w:themeColor="text2"/>
                <w:sz w:val="24"/>
              </w:rPr>
            </w:pPr>
          </w:p>
        </w:tc>
        <w:tc>
          <w:tcPr>
            <w:tcW w:w="250" w:type="pct"/>
          </w:tcPr>
          <w:p w14:paraId="555FF349" w14:textId="77777777" w:rsidR="00731182" w:rsidRPr="007A4A1C" w:rsidRDefault="00731182" w:rsidP="009F19E9">
            <w:pPr>
              <w:pStyle w:val="SpaceBetween"/>
              <w:rPr>
                <w:sz w:val="24"/>
                <w:szCs w:val="24"/>
              </w:rPr>
            </w:pPr>
          </w:p>
        </w:tc>
        <w:tc>
          <w:tcPr>
            <w:tcW w:w="3999" w:type="pct"/>
          </w:tcPr>
          <w:p w14:paraId="5D050C1D" w14:textId="77777777" w:rsidR="00731182" w:rsidRDefault="00731182" w:rsidP="00D1493C">
            <w:pPr>
              <w:pStyle w:val="Heading2"/>
              <w:rPr>
                <w:sz w:val="24"/>
                <w:szCs w:val="24"/>
              </w:rPr>
            </w:pPr>
          </w:p>
        </w:tc>
      </w:tr>
      <w:tr w:rsidR="00D64710" w:rsidRPr="007A4A1C" w14:paraId="79D20E78" w14:textId="77777777" w:rsidTr="004B0E19">
        <w:trPr>
          <w:trHeight w:val="143"/>
        </w:trPr>
        <w:tc>
          <w:tcPr>
            <w:tcW w:w="751" w:type="pct"/>
          </w:tcPr>
          <w:p w14:paraId="2F5C5B64" w14:textId="77777777" w:rsidR="00D64710" w:rsidRDefault="00D64710" w:rsidP="009F19E9">
            <w:pPr>
              <w:pStyle w:val="SpaceBetween"/>
              <w:rPr>
                <w:b/>
                <w:color w:val="1F497D" w:themeColor="text2"/>
                <w:sz w:val="24"/>
              </w:rPr>
            </w:pPr>
          </w:p>
        </w:tc>
        <w:tc>
          <w:tcPr>
            <w:tcW w:w="250" w:type="pct"/>
          </w:tcPr>
          <w:p w14:paraId="052AD4D6" w14:textId="77777777" w:rsidR="00D64710" w:rsidRPr="007A4A1C" w:rsidRDefault="00D64710" w:rsidP="009F19E9">
            <w:pPr>
              <w:pStyle w:val="SpaceBetween"/>
              <w:rPr>
                <w:sz w:val="24"/>
                <w:szCs w:val="24"/>
              </w:rPr>
            </w:pPr>
          </w:p>
        </w:tc>
        <w:tc>
          <w:tcPr>
            <w:tcW w:w="3999" w:type="pct"/>
          </w:tcPr>
          <w:p w14:paraId="63BC33F8" w14:textId="77777777" w:rsidR="00D64710" w:rsidRPr="007A4A1C" w:rsidRDefault="00F860E4" w:rsidP="00D64710">
            <w:pPr>
              <w:pStyle w:val="Heading2"/>
              <w:spacing w:after="0"/>
              <w:rPr>
                <w:sz w:val="24"/>
                <w:szCs w:val="24"/>
              </w:rPr>
            </w:pPr>
            <w:sdt>
              <w:sdtPr>
                <w:rPr>
                  <w:sz w:val="24"/>
                  <w:szCs w:val="24"/>
                </w:rPr>
                <w:id w:val="-1830048999"/>
                <w:placeholder>
                  <w:docPart w:val="74D7CB13E0D61B49895CC8DA895ABB0C"/>
                </w:placeholder>
              </w:sdtPr>
              <w:sdtEndPr/>
              <w:sdtContent>
                <w:r w:rsidR="00D64710" w:rsidRPr="007A4A1C">
                  <w:rPr>
                    <w:sz w:val="24"/>
                    <w:szCs w:val="24"/>
                  </w:rPr>
                  <w:t>Teaching Assistant</w:t>
                </w:r>
              </w:sdtContent>
            </w:sdt>
            <w:r w:rsidR="00D64710" w:rsidRPr="007A4A1C">
              <w:rPr>
                <w:sz w:val="24"/>
                <w:szCs w:val="24"/>
              </w:rPr>
              <w:tab/>
              <w:t>August 2011 – December 2011</w:t>
            </w:r>
          </w:p>
          <w:p w14:paraId="4622A05D" w14:textId="77777777" w:rsidR="00D64710" w:rsidRPr="007A4A1C" w:rsidRDefault="00F860E4" w:rsidP="00D64710">
            <w:pPr>
              <w:pStyle w:val="Heading2"/>
              <w:spacing w:after="0"/>
              <w:rPr>
                <w:sz w:val="24"/>
                <w:szCs w:val="24"/>
              </w:rPr>
            </w:pPr>
            <w:sdt>
              <w:sdtPr>
                <w:rPr>
                  <w:sz w:val="24"/>
                  <w:szCs w:val="24"/>
                </w:rPr>
                <w:id w:val="858777572"/>
                <w:placeholder>
                  <w:docPart w:val="58782528AF87DC458061554C4CED9749"/>
                </w:placeholder>
              </w:sdtPr>
              <w:sdtEndPr/>
              <w:sdtContent>
                <w:r w:rsidR="00D64710" w:rsidRPr="007A4A1C">
                  <w:rPr>
                    <w:sz w:val="24"/>
                    <w:szCs w:val="24"/>
                  </w:rPr>
                  <w:t>STAT 231: Engineering Probability</w:t>
                </w:r>
              </w:sdtContent>
            </w:sdt>
          </w:p>
          <w:p w14:paraId="5733D07C" w14:textId="396EDF82" w:rsidR="00D64710" w:rsidRDefault="00D64710" w:rsidP="00D64710">
            <w:pPr>
              <w:pStyle w:val="Heading2"/>
              <w:rPr>
                <w:sz w:val="24"/>
                <w:szCs w:val="24"/>
              </w:rPr>
            </w:pPr>
            <w:r w:rsidRPr="007A4A1C">
              <w:rPr>
                <w:sz w:val="24"/>
                <w:szCs w:val="24"/>
              </w:rPr>
              <w:t>STAT 105: Introduction to Engineering Statistics</w:t>
            </w:r>
          </w:p>
        </w:tc>
      </w:tr>
    </w:tbl>
    <w:p w14:paraId="32CE52F8" w14:textId="77777777" w:rsidR="00143F0E" w:rsidRPr="007A4A1C" w:rsidRDefault="00143F0E" w:rsidP="007F4AE1">
      <w:pPr>
        <w:pStyle w:val="BodyText"/>
        <w:rPr>
          <w:sz w:val="24"/>
          <w:szCs w:val="24"/>
        </w:rPr>
      </w:pPr>
    </w:p>
    <w:tbl>
      <w:tblPr>
        <w:tblW w:w="5000" w:type="pct"/>
        <w:tblCellMar>
          <w:left w:w="0" w:type="dxa"/>
          <w:right w:w="0" w:type="dxa"/>
        </w:tblCellMar>
        <w:tblLook w:val="04A0" w:firstRow="1" w:lastRow="0" w:firstColumn="1" w:lastColumn="0" w:noHBand="0" w:noVBand="1"/>
      </w:tblPr>
      <w:tblGrid>
        <w:gridCol w:w="1622"/>
        <w:gridCol w:w="540"/>
        <w:gridCol w:w="8638"/>
      </w:tblGrid>
      <w:tr w:rsidR="00143F0E" w:rsidRPr="007A4A1C" w14:paraId="2EA264B9" w14:textId="77777777" w:rsidTr="004B0E19">
        <w:trPr>
          <w:trHeight w:val="5219"/>
        </w:trPr>
        <w:tc>
          <w:tcPr>
            <w:tcW w:w="751" w:type="pct"/>
          </w:tcPr>
          <w:p w14:paraId="0F7A7866" w14:textId="131B2AD3" w:rsidR="00143F0E" w:rsidRPr="0054710E" w:rsidRDefault="00143F0E" w:rsidP="00077091">
            <w:pPr>
              <w:pStyle w:val="Heading1"/>
              <w:jc w:val="left"/>
              <w:rPr>
                <w:color w:val="1F497D" w:themeColor="text2"/>
                <w:sz w:val="24"/>
              </w:rPr>
            </w:pPr>
            <w:r w:rsidRPr="0054710E">
              <w:rPr>
                <w:color w:val="1F497D" w:themeColor="text2"/>
                <w:sz w:val="24"/>
              </w:rPr>
              <w:t>Leadership</w:t>
            </w:r>
          </w:p>
        </w:tc>
        <w:tc>
          <w:tcPr>
            <w:tcW w:w="250" w:type="pct"/>
          </w:tcPr>
          <w:p w14:paraId="68698970" w14:textId="77777777" w:rsidR="00143F0E" w:rsidRPr="007A4A1C" w:rsidRDefault="00143F0E" w:rsidP="00011F05">
            <w:pPr>
              <w:rPr>
                <w:sz w:val="24"/>
                <w:szCs w:val="24"/>
              </w:rPr>
            </w:pPr>
          </w:p>
        </w:tc>
        <w:tc>
          <w:tcPr>
            <w:tcW w:w="3999" w:type="pct"/>
          </w:tcPr>
          <w:p w14:paraId="33CA8A38" w14:textId="2F757F46" w:rsidR="00143F0E" w:rsidRPr="007A4A1C" w:rsidRDefault="00F860E4" w:rsidP="00A915C8">
            <w:pPr>
              <w:pStyle w:val="Heading2"/>
              <w:rPr>
                <w:sz w:val="24"/>
                <w:szCs w:val="24"/>
              </w:rPr>
            </w:pPr>
            <w:sdt>
              <w:sdtPr>
                <w:rPr>
                  <w:sz w:val="24"/>
                  <w:szCs w:val="24"/>
                </w:rPr>
                <w:id w:val="-1638869317"/>
                <w:placeholder>
                  <w:docPart w:val="4D85520898F1E44E9CFA17E977EAE30D"/>
                </w:placeholder>
              </w:sdtPr>
              <w:sdtEndPr/>
              <w:sdtContent>
                <w:r w:rsidR="00CF7786" w:rsidRPr="007A4A1C">
                  <w:rPr>
                    <w:sz w:val="24"/>
                    <w:szCs w:val="24"/>
                  </w:rPr>
                  <w:t>Preparing Future Faculty Program</w:t>
                </w:r>
              </w:sdtContent>
            </w:sdt>
            <w:r w:rsidR="00143F0E" w:rsidRPr="007A4A1C">
              <w:rPr>
                <w:sz w:val="24"/>
                <w:szCs w:val="24"/>
              </w:rPr>
              <w:tab/>
            </w:r>
            <w:r w:rsidR="00CF7786" w:rsidRPr="007A4A1C">
              <w:rPr>
                <w:sz w:val="24"/>
                <w:szCs w:val="24"/>
              </w:rPr>
              <w:t>August 2013 – present</w:t>
            </w:r>
          </w:p>
          <w:sdt>
            <w:sdtPr>
              <w:rPr>
                <w:sz w:val="24"/>
                <w:szCs w:val="24"/>
              </w:rPr>
              <w:id w:val="482277368"/>
              <w:placeholder>
                <w:docPart w:val="33D1653DBB7F514A9125E44A20719938"/>
              </w:placeholder>
            </w:sdtPr>
            <w:sdtEndPr/>
            <w:sdtContent>
              <w:p w14:paraId="4041043F" w14:textId="2FB112A2" w:rsidR="00143F0E" w:rsidRPr="00F860E4" w:rsidRDefault="00CF7786" w:rsidP="00646CC9">
                <w:pPr>
                  <w:pStyle w:val="BodyText"/>
                  <w:numPr>
                    <w:ilvl w:val="0"/>
                    <w:numId w:val="38"/>
                  </w:numPr>
                  <w:spacing w:after="60"/>
                  <w:rPr>
                    <w:color w:val="000000" w:themeColor="text1"/>
                    <w:sz w:val="24"/>
                    <w:szCs w:val="24"/>
                  </w:rPr>
                </w:pPr>
                <w:r w:rsidRPr="00F860E4">
                  <w:rPr>
                    <w:color w:val="000000" w:themeColor="text1"/>
                    <w:sz w:val="24"/>
                    <w:szCs w:val="24"/>
                  </w:rPr>
                  <w:t>Completed supplemental training courses in teaching, research writing, and applying for academic positions.</w:t>
                </w:r>
              </w:p>
              <w:p w14:paraId="194CC71F" w14:textId="77777777" w:rsidR="00143F0E" w:rsidRPr="00EF79BF" w:rsidRDefault="00143F0E" w:rsidP="00011F05">
                <w:pPr>
                  <w:pStyle w:val="BodyText"/>
                  <w:spacing w:after="60"/>
                  <w:ind w:left="216"/>
                  <w:rPr>
                    <w:sz w:val="16"/>
                    <w:szCs w:val="16"/>
                  </w:rPr>
                </w:pPr>
              </w:p>
              <w:p w14:paraId="7C315937" w14:textId="77777777" w:rsidR="003A7605" w:rsidRPr="007A4A1C" w:rsidRDefault="00F860E4" w:rsidP="003A7605">
                <w:pPr>
                  <w:pStyle w:val="Heading2"/>
                  <w:spacing w:after="0"/>
                  <w:rPr>
                    <w:sz w:val="24"/>
                    <w:szCs w:val="24"/>
                  </w:rPr>
                </w:pPr>
                <w:sdt>
                  <w:sdtPr>
                    <w:rPr>
                      <w:sz w:val="24"/>
                      <w:szCs w:val="24"/>
                    </w:rPr>
                    <w:id w:val="1234735419"/>
                    <w:placeholder>
                      <w:docPart w:val="5E7EE495F855FC4EBB04A92CAF9530B4"/>
                    </w:placeholder>
                  </w:sdtPr>
                  <w:sdtEndPr/>
                  <w:sdtContent>
                    <w:r w:rsidR="00CF7786" w:rsidRPr="007A4A1C">
                      <w:rPr>
                        <w:sz w:val="24"/>
                        <w:szCs w:val="24"/>
                      </w:rPr>
                      <w:t>Assistant Coach</w:t>
                    </w:r>
                  </w:sdtContent>
                </w:sdt>
                <w:r w:rsidR="00CF7786" w:rsidRPr="007A4A1C">
                  <w:rPr>
                    <w:sz w:val="24"/>
                    <w:szCs w:val="24"/>
                  </w:rPr>
                  <w:tab/>
                  <w:t xml:space="preserve">August 2012 – </w:t>
                </w:r>
                <w:r w:rsidR="003A7605" w:rsidRPr="007A4A1C">
                  <w:rPr>
                    <w:sz w:val="24"/>
                    <w:szCs w:val="24"/>
                  </w:rPr>
                  <w:t>December 2013</w:t>
                </w:r>
              </w:p>
              <w:p w14:paraId="317FA8C2" w14:textId="72B53555" w:rsidR="00143F0E" w:rsidRPr="007A4A1C" w:rsidRDefault="003A7605" w:rsidP="00A915C8">
                <w:pPr>
                  <w:pStyle w:val="Heading2"/>
                  <w:rPr>
                    <w:sz w:val="24"/>
                    <w:szCs w:val="24"/>
                  </w:rPr>
                </w:pPr>
                <w:r w:rsidRPr="007A4A1C">
                  <w:rPr>
                    <w:sz w:val="24"/>
                    <w:szCs w:val="24"/>
                  </w:rPr>
                  <w:t>Iowa State University Boxing Club</w:t>
                </w:r>
                <w:r w:rsidR="00CF7786" w:rsidRPr="007A4A1C">
                  <w:rPr>
                    <w:sz w:val="24"/>
                    <w:szCs w:val="24"/>
                  </w:rPr>
                  <w:t xml:space="preserve">   </w:t>
                </w:r>
              </w:p>
              <w:sdt>
                <w:sdtPr>
                  <w:rPr>
                    <w:sz w:val="24"/>
                    <w:szCs w:val="24"/>
                  </w:rPr>
                  <w:id w:val="-242870730"/>
                  <w:placeholder>
                    <w:docPart w:val="FF0036300A27594FB9A3A8DB7D8F634F"/>
                  </w:placeholder>
                </w:sdtPr>
                <w:sdtEndPr/>
                <w:sdtContent>
                  <w:p w14:paraId="0979F2AC" w14:textId="64096163" w:rsidR="00143F0E" w:rsidRPr="00F860E4" w:rsidRDefault="003A7605" w:rsidP="00646CC9">
                    <w:pPr>
                      <w:pStyle w:val="BodyText"/>
                      <w:numPr>
                        <w:ilvl w:val="0"/>
                        <w:numId w:val="38"/>
                      </w:numPr>
                      <w:spacing w:after="60"/>
                      <w:rPr>
                        <w:color w:val="000000" w:themeColor="text1"/>
                        <w:sz w:val="24"/>
                        <w:szCs w:val="24"/>
                      </w:rPr>
                    </w:pPr>
                    <w:r w:rsidRPr="00F860E4">
                      <w:rPr>
                        <w:color w:val="000000" w:themeColor="text1"/>
                        <w:sz w:val="24"/>
                        <w:szCs w:val="24"/>
                      </w:rPr>
                      <w:t>Led and jointly planned beginner boxing classes of roughly seventy participants.</w:t>
                    </w:r>
                  </w:p>
                  <w:p w14:paraId="265F5BF2" w14:textId="1A18E6CA" w:rsidR="00143F0E" w:rsidRPr="00F860E4" w:rsidRDefault="003A7605" w:rsidP="00646CC9">
                    <w:pPr>
                      <w:pStyle w:val="BodyText"/>
                      <w:numPr>
                        <w:ilvl w:val="0"/>
                        <w:numId w:val="38"/>
                      </w:numPr>
                      <w:spacing w:after="60"/>
                      <w:rPr>
                        <w:color w:val="000000" w:themeColor="text1"/>
                        <w:sz w:val="24"/>
                        <w:szCs w:val="24"/>
                      </w:rPr>
                    </w:pPr>
                    <w:r w:rsidRPr="00F860E4">
                      <w:rPr>
                        <w:color w:val="000000" w:themeColor="text1"/>
                        <w:sz w:val="24"/>
                        <w:szCs w:val="24"/>
                      </w:rPr>
                      <w:t>Individually coached beginner and competitive college boxers</w:t>
                    </w:r>
                    <w:r w:rsidR="009E6EB5" w:rsidRPr="00F860E4">
                      <w:rPr>
                        <w:color w:val="000000" w:themeColor="text1"/>
                        <w:sz w:val="24"/>
                        <w:szCs w:val="24"/>
                      </w:rPr>
                      <w:t>.</w:t>
                    </w:r>
                  </w:p>
                  <w:p w14:paraId="25727B29" w14:textId="74F3978A" w:rsidR="009E6EB5" w:rsidRPr="00F860E4" w:rsidRDefault="009E6EB5" w:rsidP="00646CC9">
                    <w:pPr>
                      <w:pStyle w:val="BodyText"/>
                      <w:numPr>
                        <w:ilvl w:val="0"/>
                        <w:numId w:val="38"/>
                      </w:numPr>
                      <w:spacing w:after="60"/>
                      <w:rPr>
                        <w:color w:val="000000" w:themeColor="text1"/>
                        <w:sz w:val="24"/>
                        <w:szCs w:val="24"/>
                      </w:rPr>
                    </w:pPr>
                    <w:r w:rsidRPr="00F860E4">
                      <w:rPr>
                        <w:color w:val="000000" w:themeColor="text1"/>
                        <w:sz w:val="24"/>
                        <w:szCs w:val="24"/>
                      </w:rPr>
                      <w:t>Cornerman in local fights in Davenport and Cedar Rapids, IA, in 2013.</w:t>
                    </w:r>
                  </w:p>
                  <w:p w14:paraId="22D07B5B" w14:textId="77777777" w:rsidR="00FC7462" w:rsidRPr="00F860E4" w:rsidRDefault="003A7605" w:rsidP="00646CC9">
                    <w:pPr>
                      <w:pStyle w:val="BodyText"/>
                      <w:numPr>
                        <w:ilvl w:val="0"/>
                        <w:numId w:val="38"/>
                      </w:numPr>
                      <w:spacing w:after="60"/>
                      <w:rPr>
                        <w:color w:val="000000" w:themeColor="text1"/>
                        <w:sz w:val="24"/>
                        <w:szCs w:val="24"/>
                      </w:rPr>
                    </w:pPr>
                    <w:r w:rsidRPr="00F860E4">
                      <w:rPr>
                        <w:color w:val="000000" w:themeColor="text1"/>
                        <w:sz w:val="24"/>
                        <w:szCs w:val="24"/>
                      </w:rPr>
                      <w:t>Created improved membership and financial bookkeeping systems.</w:t>
                    </w:r>
                  </w:p>
                  <w:p w14:paraId="6465EE60" w14:textId="77777777" w:rsidR="00FC7462" w:rsidRPr="00EF79BF" w:rsidRDefault="00FC7462" w:rsidP="00FC7462">
                    <w:pPr>
                      <w:pStyle w:val="BodyText"/>
                      <w:spacing w:after="60"/>
                      <w:ind w:left="216"/>
                      <w:rPr>
                        <w:sz w:val="16"/>
                        <w:szCs w:val="16"/>
                      </w:rPr>
                    </w:pPr>
                  </w:p>
                  <w:p w14:paraId="5DC2681E" w14:textId="01463407" w:rsidR="00FC7462" w:rsidRPr="007A4A1C" w:rsidRDefault="00F860E4" w:rsidP="00FC7462">
                    <w:pPr>
                      <w:pStyle w:val="Heading2"/>
                      <w:spacing w:after="0"/>
                      <w:rPr>
                        <w:sz w:val="24"/>
                        <w:szCs w:val="24"/>
                      </w:rPr>
                    </w:pPr>
                    <w:sdt>
                      <w:sdtPr>
                        <w:rPr>
                          <w:sz w:val="24"/>
                          <w:szCs w:val="24"/>
                        </w:rPr>
                        <w:id w:val="1755940023"/>
                        <w:placeholder>
                          <w:docPart w:val="CF338F34F035894898E881A323394E0A"/>
                        </w:placeholder>
                      </w:sdtPr>
                      <w:sdtEndPr/>
                      <w:sdtContent>
                        <w:r w:rsidR="00D64710">
                          <w:rPr>
                            <w:sz w:val="24"/>
                            <w:szCs w:val="24"/>
                          </w:rPr>
                          <w:t xml:space="preserve">Volunteer </w:t>
                        </w:r>
                        <w:r w:rsidR="00FC7462" w:rsidRPr="007A4A1C">
                          <w:rPr>
                            <w:sz w:val="24"/>
                            <w:szCs w:val="24"/>
                          </w:rPr>
                          <w:t>Guest Lecturer</w:t>
                        </w:r>
                      </w:sdtContent>
                    </w:sdt>
                    <w:r w:rsidR="00FC7462" w:rsidRPr="007A4A1C">
                      <w:rPr>
                        <w:sz w:val="24"/>
                        <w:szCs w:val="24"/>
                      </w:rPr>
                      <w:tab/>
                      <w:t>March 13, 2014</w:t>
                    </w:r>
                  </w:p>
                  <w:p w14:paraId="31D8B22A" w14:textId="3F4A90CC" w:rsidR="00FC7462" w:rsidRPr="007A4A1C" w:rsidRDefault="00F860E4" w:rsidP="00FC7462">
                    <w:pPr>
                      <w:pStyle w:val="Heading2"/>
                      <w:spacing w:after="0"/>
                      <w:rPr>
                        <w:sz w:val="24"/>
                        <w:szCs w:val="24"/>
                      </w:rPr>
                    </w:pPr>
                    <w:sdt>
                      <w:sdtPr>
                        <w:rPr>
                          <w:sz w:val="24"/>
                          <w:szCs w:val="24"/>
                        </w:rPr>
                        <w:id w:val="-319971008"/>
                        <w:placeholder>
                          <w:docPart w:val="33C4F29B4FC2564DB96F2DF0E858CCB4"/>
                        </w:placeholder>
                      </w:sdtPr>
                      <w:sdtEndPr/>
                      <w:sdtContent>
                        <w:r w:rsidR="00FC7462" w:rsidRPr="007A4A1C">
                          <w:rPr>
                            <w:sz w:val="24"/>
                            <w:szCs w:val="24"/>
                          </w:rPr>
                          <w:t>Investigation Series</w:t>
                        </w:r>
                      </w:sdtContent>
                    </w:sdt>
                  </w:p>
                  <w:p w14:paraId="541264AF" w14:textId="77777777" w:rsidR="000D2A27" w:rsidRPr="007A4A1C" w:rsidRDefault="00FC7462" w:rsidP="00A915C8">
                    <w:pPr>
                      <w:pStyle w:val="BodyText"/>
                      <w:spacing w:after="100"/>
                      <w:rPr>
                        <w:color w:val="1F497D" w:themeColor="text2"/>
                        <w:sz w:val="24"/>
                        <w:szCs w:val="24"/>
                      </w:rPr>
                    </w:pPr>
                    <w:r w:rsidRPr="007A4A1C">
                      <w:rPr>
                        <w:color w:val="1F497D" w:themeColor="text2"/>
                        <w:sz w:val="24"/>
                        <w:szCs w:val="24"/>
                      </w:rPr>
                      <w:t>Office of Precollegiate Programs for Talented and Gifted (OPPTAG)</w:t>
                    </w:r>
                  </w:p>
                  <w:p w14:paraId="598C5B60" w14:textId="00FEA14F" w:rsidR="00143F0E" w:rsidRPr="00B05DF6" w:rsidRDefault="000D2A27" w:rsidP="00B05DF6">
                    <w:pPr>
                      <w:pStyle w:val="BodyText"/>
                      <w:numPr>
                        <w:ilvl w:val="0"/>
                        <w:numId w:val="39"/>
                      </w:numPr>
                      <w:spacing w:after="60"/>
                      <w:rPr>
                        <w:sz w:val="24"/>
                        <w:szCs w:val="24"/>
                      </w:rPr>
                    </w:pPr>
                    <w:r w:rsidRPr="00F860E4">
                      <w:rPr>
                        <w:color w:val="000000" w:themeColor="text1"/>
                        <w:sz w:val="24"/>
                        <w:szCs w:val="24"/>
                      </w:rPr>
                      <w:t>Created and led an educational game si</w:t>
                    </w:r>
                    <w:r w:rsidR="00B05DF6" w:rsidRPr="00F860E4">
                      <w:rPr>
                        <w:color w:val="000000" w:themeColor="text1"/>
                        <w:sz w:val="24"/>
                        <w:szCs w:val="24"/>
                      </w:rPr>
                      <w:t>mulating the Monty Hall problem for middle school students in the community of Ames, IA.</w:t>
                    </w:r>
                  </w:p>
                </w:sdtContent>
              </w:sdt>
            </w:sdtContent>
          </w:sdt>
        </w:tc>
      </w:tr>
    </w:tbl>
    <w:p w14:paraId="2B2EFBD3" w14:textId="77777777" w:rsidR="003A7605" w:rsidRPr="00EF79BF" w:rsidRDefault="003A7605" w:rsidP="00143F0E">
      <w:pPr>
        <w:pStyle w:val="BodyText"/>
        <w:rPr>
          <w:sz w:val="16"/>
          <w:szCs w:val="16"/>
        </w:rPr>
      </w:pPr>
    </w:p>
    <w:tbl>
      <w:tblPr>
        <w:tblW w:w="5000" w:type="pct"/>
        <w:tblCellMar>
          <w:left w:w="0" w:type="dxa"/>
          <w:right w:w="0" w:type="dxa"/>
        </w:tblCellMar>
        <w:tblLook w:val="04A0" w:firstRow="1" w:lastRow="0" w:firstColumn="1" w:lastColumn="0" w:noHBand="0" w:noVBand="1"/>
      </w:tblPr>
      <w:tblGrid>
        <w:gridCol w:w="1622"/>
        <w:gridCol w:w="540"/>
        <w:gridCol w:w="8638"/>
      </w:tblGrid>
      <w:tr w:rsidR="00EF79BF" w:rsidRPr="007A4A1C" w14:paraId="4EA8C972" w14:textId="77777777" w:rsidTr="004B0E19">
        <w:trPr>
          <w:trHeight w:val="99"/>
        </w:trPr>
        <w:tc>
          <w:tcPr>
            <w:tcW w:w="750" w:type="pct"/>
          </w:tcPr>
          <w:p w14:paraId="4F05475F" w14:textId="1E2A5E92" w:rsidR="003A7605" w:rsidRPr="0054710E" w:rsidRDefault="003A7605" w:rsidP="00077091">
            <w:pPr>
              <w:pStyle w:val="SpaceBetween"/>
              <w:rPr>
                <w:b/>
                <w:color w:val="1F497D" w:themeColor="text2"/>
                <w:sz w:val="24"/>
                <w:szCs w:val="24"/>
              </w:rPr>
            </w:pPr>
            <w:r w:rsidRPr="0054710E">
              <w:rPr>
                <w:b/>
                <w:color w:val="1F497D" w:themeColor="text2"/>
                <w:sz w:val="24"/>
                <w:szCs w:val="24"/>
              </w:rPr>
              <w:t>Computer Languages</w:t>
            </w:r>
          </w:p>
        </w:tc>
        <w:tc>
          <w:tcPr>
            <w:tcW w:w="250" w:type="pct"/>
          </w:tcPr>
          <w:p w14:paraId="188FF6EF" w14:textId="77777777" w:rsidR="003A7605" w:rsidRPr="007A4A1C" w:rsidRDefault="003A7605" w:rsidP="003A7605">
            <w:pPr>
              <w:pStyle w:val="SpaceBetween"/>
              <w:rPr>
                <w:sz w:val="24"/>
                <w:szCs w:val="24"/>
              </w:rPr>
            </w:pPr>
          </w:p>
        </w:tc>
        <w:tc>
          <w:tcPr>
            <w:tcW w:w="4000" w:type="pct"/>
          </w:tcPr>
          <w:p w14:paraId="6600E61F" w14:textId="3961127E" w:rsidR="003A7605" w:rsidRPr="007A4A1C" w:rsidRDefault="00F860E4" w:rsidP="003A7605">
            <w:pPr>
              <w:pStyle w:val="Heading2"/>
              <w:rPr>
                <w:sz w:val="24"/>
                <w:szCs w:val="24"/>
              </w:rPr>
            </w:pPr>
            <w:sdt>
              <w:sdtPr>
                <w:rPr>
                  <w:sz w:val="24"/>
                  <w:szCs w:val="24"/>
                </w:rPr>
                <w:id w:val="-1596017521"/>
                <w:placeholder>
                  <w:docPart w:val="9CAC5150A3B28443B51F879B9110ACFC"/>
                </w:placeholder>
              </w:sdtPr>
              <w:sdtEndPr/>
              <w:sdtContent>
                <w:r w:rsidR="00A16464" w:rsidRPr="007A4A1C">
                  <w:rPr>
                    <w:sz w:val="24"/>
                    <w:szCs w:val="24"/>
                  </w:rPr>
                  <w:t>Programming</w:t>
                </w:r>
              </w:sdtContent>
            </w:sdt>
            <w:r w:rsidR="003A7605" w:rsidRPr="007A4A1C">
              <w:rPr>
                <w:sz w:val="24"/>
                <w:szCs w:val="24"/>
              </w:rPr>
              <w:tab/>
            </w:r>
          </w:p>
          <w:sdt>
            <w:sdtPr>
              <w:rPr>
                <w:sz w:val="24"/>
                <w:szCs w:val="24"/>
              </w:rPr>
              <w:id w:val="969781369"/>
              <w:placeholder>
                <w:docPart w:val="6A4129E300949847B6F2803C064FD618"/>
              </w:placeholder>
            </w:sdtPr>
            <w:sdtEndPr/>
            <w:sdtContent>
              <w:p w14:paraId="4B890F0C" w14:textId="77777777" w:rsidR="003A7605" w:rsidRPr="00F860E4" w:rsidRDefault="00A16464" w:rsidP="00646CC9">
                <w:pPr>
                  <w:pStyle w:val="BodyText"/>
                  <w:numPr>
                    <w:ilvl w:val="0"/>
                    <w:numId w:val="41"/>
                  </w:numPr>
                  <w:spacing w:after="60"/>
                  <w:rPr>
                    <w:color w:val="000000" w:themeColor="text1"/>
                    <w:sz w:val="24"/>
                    <w:szCs w:val="24"/>
                  </w:rPr>
                </w:pPr>
                <w:r w:rsidRPr="00F860E4">
                  <w:rPr>
                    <w:color w:val="000000" w:themeColor="text1"/>
                    <w:sz w:val="24"/>
                    <w:szCs w:val="24"/>
                  </w:rPr>
                  <w:t>Significant experience with R, C/C++, CUDA C/C++, Bash, Python</w:t>
                </w:r>
                <w:r w:rsidR="00A915C8" w:rsidRPr="00F860E4">
                  <w:rPr>
                    <w:color w:val="000000" w:themeColor="text1"/>
                    <w:sz w:val="24"/>
                    <w:szCs w:val="24"/>
                  </w:rPr>
                  <w:t>.</w:t>
                </w:r>
              </w:p>
              <w:p w14:paraId="713698B6" w14:textId="7DB692B3" w:rsidR="00EF79BF" w:rsidRPr="00F860E4" w:rsidRDefault="000845FB" w:rsidP="00646CC9">
                <w:pPr>
                  <w:pStyle w:val="BodyText"/>
                  <w:numPr>
                    <w:ilvl w:val="0"/>
                    <w:numId w:val="41"/>
                  </w:numPr>
                  <w:spacing w:after="60"/>
                  <w:rPr>
                    <w:color w:val="000000" w:themeColor="text1"/>
                    <w:sz w:val="24"/>
                    <w:szCs w:val="24"/>
                  </w:rPr>
                </w:pPr>
                <w:r w:rsidRPr="00F860E4">
                  <w:rPr>
                    <w:color w:val="000000" w:themeColor="text1"/>
                    <w:sz w:val="24"/>
                    <w:szCs w:val="24"/>
                  </w:rPr>
                  <w:t>Some</w:t>
                </w:r>
                <w:r w:rsidR="00A16464" w:rsidRPr="00F860E4">
                  <w:rPr>
                    <w:color w:val="000000" w:themeColor="text1"/>
                    <w:sz w:val="24"/>
                    <w:szCs w:val="24"/>
                  </w:rPr>
                  <w:t xml:space="preserve"> experience with SAS, SQL, AWK, Haskell, </w:t>
                </w:r>
                <w:r w:rsidR="00FC61D5" w:rsidRPr="00F860E4">
                  <w:rPr>
                    <w:color w:val="000000" w:themeColor="text1"/>
                    <w:sz w:val="24"/>
                    <w:szCs w:val="24"/>
                  </w:rPr>
                  <w:t>JavaScript</w:t>
                </w:r>
                <w:r w:rsidR="00A16464" w:rsidRPr="00F860E4">
                  <w:rPr>
                    <w:color w:val="000000" w:themeColor="text1"/>
                    <w:sz w:val="24"/>
                    <w:szCs w:val="24"/>
                  </w:rPr>
                  <w:t>, Fortran</w:t>
                </w:r>
                <w:r w:rsidR="00A915C8" w:rsidRPr="00F860E4">
                  <w:rPr>
                    <w:color w:val="000000" w:themeColor="text1"/>
                    <w:sz w:val="24"/>
                    <w:szCs w:val="24"/>
                  </w:rPr>
                  <w:t>.</w:t>
                </w:r>
              </w:p>
              <w:p w14:paraId="4B047AEB" w14:textId="77777777" w:rsidR="00EF79BF" w:rsidRPr="00EF79BF" w:rsidRDefault="00EF79BF" w:rsidP="00EF79BF">
                <w:pPr>
                  <w:pStyle w:val="BodyText"/>
                  <w:spacing w:after="60"/>
                  <w:ind w:left="216"/>
                  <w:rPr>
                    <w:sz w:val="16"/>
                    <w:szCs w:val="16"/>
                  </w:rPr>
                </w:pPr>
              </w:p>
              <w:p w14:paraId="1768F7AC" w14:textId="71CBFACA" w:rsidR="00A16464" w:rsidRPr="007A4A1C" w:rsidRDefault="00F860E4" w:rsidP="00A16464">
                <w:pPr>
                  <w:pStyle w:val="Heading2"/>
                  <w:rPr>
                    <w:sz w:val="24"/>
                    <w:szCs w:val="24"/>
                  </w:rPr>
                </w:pPr>
                <w:sdt>
                  <w:sdtPr>
                    <w:rPr>
                      <w:sz w:val="24"/>
                      <w:szCs w:val="24"/>
                    </w:rPr>
                    <w:id w:val="1203443783"/>
                    <w:placeholder>
                      <w:docPart w:val="26513DB242B4D448A8D7AF05B9A0B185"/>
                    </w:placeholder>
                  </w:sdtPr>
                  <w:sdtEndPr/>
                  <w:sdtContent>
                    <w:r w:rsidR="00A16464" w:rsidRPr="007A4A1C">
                      <w:rPr>
                        <w:sz w:val="24"/>
                        <w:szCs w:val="24"/>
                      </w:rPr>
                      <w:t>Markup</w:t>
                    </w:r>
                  </w:sdtContent>
                </w:sdt>
                <w:r w:rsidR="00A16464" w:rsidRPr="007A4A1C">
                  <w:rPr>
                    <w:sz w:val="24"/>
                    <w:szCs w:val="24"/>
                  </w:rPr>
                  <w:tab/>
                </w:r>
              </w:p>
              <w:sdt>
                <w:sdtPr>
                  <w:rPr>
                    <w:sz w:val="24"/>
                    <w:szCs w:val="24"/>
                  </w:rPr>
                  <w:id w:val="-1594236865"/>
                  <w:placeholder>
                    <w:docPart w:val="BA042F9041B2DD4DBB12E1D79827408D"/>
                  </w:placeholder>
                </w:sdtPr>
                <w:sdtEndPr/>
                <w:sdtContent>
                  <w:p w14:paraId="2B697058" w14:textId="20900B78" w:rsidR="00EF79BF" w:rsidRPr="00F860E4" w:rsidRDefault="00A16464" w:rsidP="00646CC9">
                    <w:pPr>
                      <w:pStyle w:val="BodyText"/>
                      <w:numPr>
                        <w:ilvl w:val="0"/>
                        <w:numId w:val="42"/>
                      </w:numPr>
                      <w:spacing w:after="60"/>
                      <w:rPr>
                        <w:color w:val="000000" w:themeColor="text1"/>
                        <w:sz w:val="24"/>
                        <w:szCs w:val="24"/>
                      </w:rPr>
                    </w:pPr>
                    <w:r w:rsidRPr="00F860E4">
                      <w:rPr>
                        <w:color w:val="000000" w:themeColor="text1"/>
                        <w:sz w:val="24"/>
                        <w:szCs w:val="24"/>
                      </w:rPr>
                      <w:t>Significant experience with LaTeX, knitr, HTML, CSS</w:t>
                    </w:r>
                    <w:r w:rsidR="00EF79BF" w:rsidRPr="00F860E4">
                      <w:rPr>
                        <w:color w:val="000000" w:themeColor="text1"/>
                        <w:sz w:val="24"/>
                        <w:szCs w:val="24"/>
                      </w:rPr>
                      <w:t>.</w:t>
                    </w:r>
                  </w:p>
                  <w:p w14:paraId="64132CC1" w14:textId="5A7415A8" w:rsidR="003A7605" w:rsidRPr="00EF79BF" w:rsidRDefault="00324D2F" w:rsidP="00646CC9">
                    <w:pPr>
                      <w:pStyle w:val="BodyText"/>
                      <w:numPr>
                        <w:ilvl w:val="0"/>
                        <w:numId w:val="42"/>
                      </w:numPr>
                      <w:spacing w:after="60"/>
                      <w:rPr>
                        <w:sz w:val="24"/>
                        <w:szCs w:val="24"/>
                      </w:rPr>
                    </w:pPr>
                    <w:r w:rsidRPr="00F860E4">
                      <w:rPr>
                        <w:color w:val="000000" w:themeColor="text1"/>
                        <w:sz w:val="24"/>
                        <w:szCs w:val="24"/>
                      </w:rPr>
                      <w:t>Some</w:t>
                    </w:r>
                    <w:r w:rsidR="00A16464" w:rsidRPr="00F860E4">
                      <w:rPr>
                        <w:color w:val="000000" w:themeColor="text1"/>
                        <w:sz w:val="24"/>
                        <w:szCs w:val="24"/>
                      </w:rPr>
                      <w:t xml:space="preserve"> experience with Markdown, RMarkdown, XML</w:t>
                    </w:r>
                    <w:r w:rsidR="00A915C8" w:rsidRPr="00F860E4">
                      <w:rPr>
                        <w:color w:val="000000" w:themeColor="text1"/>
                        <w:sz w:val="24"/>
                        <w:szCs w:val="24"/>
                      </w:rPr>
                      <w:t>.</w:t>
                    </w:r>
                  </w:p>
                </w:sdtContent>
              </w:sdt>
            </w:sdtContent>
          </w:sdt>
        </w:tc>
      </w:tr>
      <w:tr w:rsidR="004B0E19" w:rsidRPr="007A4A1C" w14:paraId="63356A28" w14:textId="77777777" w:rsidTr="009D458B">
        <w:trPr>
          <w:trHeight w:val="2537"/>
        </w:trPr>
        <w:tc>
          <w:tcPr>
            <w:tcW w:w="751" w:type="pct"/>
          </w:tcPr>
          <w:p w14:paraId="3411F50B" w14:textId="77777777" w:rsidR="004B0E19" w:rsidRPr="0054710E" w:rsidRDefault="004B0E19" w:rsidP="009D458B">
            <w:pPr>
              <w:pStyle w:val="Heading1"/>
              <w:rPr>
                <w:color w:val="1F497D" w:themeColor="text2"/>
                <w:sz w:val="24"/>
              </w:rPr>
            </w:pPr>
            <w:r w:rsidRPr="0054710E">
              <w:rPr>
                <w:color w:val="1F497D" w:themeColor="text2"/>
                <w:sz w:val="24"/>
              </w:rPr>
              <w:lastRenderedPageBreak/>
              <w:t>References</w:t>
            </w:r>
          </w:p>
        </w:tc>
        <w:tc>
          <w:tcPr>
            <w:tcW w:w="250" w:type="pct"/>
          </w:tcPr>
          <w:p w14:paraId="2FF27034" w14:textId="77777777" w:rsidR="004B0E19" w:rsidRPr="007A4A1C" w:rsidRDefault="004B0E19" w:rsidP="009D458B">
            <w:pPr>
              <w:rPr>
                <w:sz w:val="24"/>
                <w:szCs w:val="24"/>
              </w:rPr>
            </w:pPr>
          </w:p>
        </w:tc>
        <w:tc>
          <w:tcPr>
            <w:tcW w:w="3999" w:type="pct"/>
          </w:tcPr>
          <w:p w14:paraId="02C74021" w14:textId="77777777" w:rsidR="004B0E19" w:rsidRPr="007A4A1C" w:rsidRDefault="00F860E4" w:rsidP="009D458B">
            <w:pPr>
              <w:pStyle w:val="Heading2"/>
              <w:spacing w:after="0"/>
              <w:rPr>
                <w:sz w:val="24"/>
                <w:szCs w:val="24"/>
              </w:rPr>
            </w:pPr>
            <w:sdt>
              <w:sdtPr>
                <w:rPr>
                  <w:sz w:val="24"/>
                  <w:szCs w:val="24"/>
                </w:rPr>
                <w:id w:val="-16398885"/>
                <w:placeholder>
                  <w:docPart w:val="DCABE5CE5F2CCC46966F511B8ADC6D27"/>
                </w:placeholder>
              </w:sdtPr>
              <w:sdtEndPr/>
              <w:sdtContent>
                <w:r w:rsidR="004B0E19" w:rsidRPr="007A4A1C">
                  <w:rPr>
                    <w:sz w:val="24"/>
                    <w:szCs w:val="24"/>
                  </w:rPr>
                  <w:t>Jarad Niemi</w:t>
                </w:r>
              </w:sdtContent>
            </w:sdt>
            <w:r w:rsidR="004B0E19" w:rsidRPr="007A4A1C">
              <w:rPr>
                <w:sz w:val="24"/>
                <w:szCs w:val="24"/>
              </w:rPr>
              <w:tab/>
            </w:r>
          </w:p>
          <w:p w14:paraId="30F3DF2C" w14:textId="77777777" w:rsidR="004B0E19" w:rsidRPr="007A4A1C" w:rsidRDefault="004B0E19" w:rsidP="009D458B">
            <w:pPr>
              <w:pStyle w:val="Heading2"/>
              <w:rPr>
                <w:sz w:val="24"/>
                <w:szCs w:val="24"/>
              </w:rPr>
            </w:pPr>
            <w:r w:rsidRPr="007A4A1C">
              <w:rPr>
                <w:sz w:val="24"/>
                <w:szCs w:val="24"/>
              </w:rPr>
              <w:t>Assistant Professor</w:t>
            </w:r>
            <w:bookmarkStart w:id="0" w:name="_GoBack"/>
            <w:bookmarkEnd w:id="0"/>
          </w:p>
          <w:sdt>
            <w:sdtPr>
              <w:rPr>
                <w:sz w:val="24"/>
                <w:szCs w:val="24"/>
              </w:rPr>
              <w:id w:val="-1163550071"/>
              <w:placeholder>
                <w:docPart w:val="9A8758E557AFB346AB06E8E0BB8A3F0F"/>
              </w:placeholder>
            </w:sdtPr>
            <w:sdtEndPr/>
            <w:sdtContent>
              <w:p w14:paraId="16C562C5" w14:textId="77777777" w:rsidR="004B0E19" w:rsidRPr="00F860E4" w:rsidRDefault="004B0E19" w:rsidP="004B0E19">
                <w:pPr>
                  <w:pStyle w:val="BodyText"/>
                  <w:numPr>
                    <w:ilvl w:val="0"/>
                    <w:numId w:val="43"/>
                  </w:numPr>
                  <w:spacing w:after="60"/>
                  <w:rPr>
                    <w:color w:val="000000" w:themeColor="text1"/>
                    <w:sz w:val="24"/>
                    <w:szCs w:val="24"/>
                  </w:rPr>
                </w:pPr>
                <w:r w:rsidRPr="00F860E4">
                  <w:rPr>
                    <w:color w:val="000000" w:themeColor="text1"/>
                    <w:sz w:val="24"/>
                    <w:szCs w:val="24"/>
                  </w:rPr>
                  <w:t>PhD major professor at Iowa State University.</w:t>
                </w:r>
              </w:p>
              <w:p w14:paraId="2D6AEA7F" w14:textId="77777777" w:rsidR="004B0E19" w:rsidRPr="0054710E" w:rsidRDefault="00F860E4" w:rsidP="004B0E19">
                <w:pPr>
                  <w:pStyle w:val="BodyText"/>
                  <w:numPr>
                    <w:ilvl w:val="0"/>
                    <w:numId w:val="43"/>
                  </w:numPr>
                  <w:spacing w:after="60"/>
                  <w:rPr>
                    <w:color w:val="1F497D" w:themeColor="text2"/>
                    <w:sz w:val="24"/>
                    <w:szCs w:val="24"/>
                  </w:rPr>
                </w:pPr>
                <w:hyperlink r:id="rId12" w:history="1">
                  <w:r w:rsidR="004B0E19" w:rsidRPr="0054710E">
                    <w:rPr>
                      <w:rStyle w:val="Hyperlink"/>
                      <w:color w:val="1F497D" w:themeColor="text2"/>
                      <w:sz w:val="24"/>
                      <w:szCs w:val="24"/>
                    </w:rPr>
                    <w:t>niemi@iastate.edu</w:t>
                  </w:r>
                </w:hyperlink>
              </w:p>
              <w:p w14:paraId="79B2D630" w14:textId="77777777" w:rsidR="004B0E19" w:rsidRPr="007A4A1C" w:rsidRDefault="00F860E4" w:rsidP="009D458B">
                <w:pPr>
                  <w:pStyle w:val="BodyText"/>
                  <w:spacing w:after="60"/>
                  <w:rPr>
                    <w:sz w:val="24"/>
                    <w:szCs w:val="24"/>
                  </w:rPr>
                </w:pPr>
              </w:p>
            </w:sdtContent>
          </w:sdt>
          <w:p w14:paraId="5CCFD749" w14:textId="77777777" w:rsidR="004B0E19" w:rsidRPr="007A4A1C" w:rsidRDefault="00F860E4" w:rsidP="009D458B">
            <w:pPr>
              <w:pStyle w:val="Heading2"/>
              <w:spacing w:after="0"/>
              <w:rPr>
                <w:sz w:val="24"/>
                <w:szCs w:val="24"/>
              </w:rPr>
            </w:pPr>
            <w:sdt>
              <w:sdtPr>
                <w:rPr>
                  <w:sz w:val="24"/>
                  <w:szCs w:val="24"/>
                </w:rPr>
                <w:id w:val="-714358366"/>
                <w:placeholder>
                  <w:docPart w:val="33B8E3018AC04E4CA5AB6907BA9B435A"/>
                </w:placeholder>
              </w:sdtPr>
              <w:sdtEndPr/>
              <w:sdtContent>
                <w:r w:rsidR="004B0E19" w:rsidRPr="007A4A1C">
                  <w:rPr>
                    <w:sz w:val="24"/>
                    <w:szCs w:val="24"/>
                  </w:rPr>
                  <w:t>Peng Liu</w:t>
                </w:r>
              </w:sdtContent>
            </w:sdt>
            <w:r w:rsidR="004B0E19" w:rsidRPr="007A4A1C">
              <w:rPr>
                <w:sz w:val="24"/>
                <w:szCs w:val="24"/>
              </w:rPr>
              <w:tab/>
            </w:r>
          </w:p>
          <w:p w14:paraId="2C83026F" w14:textId="77777777" w:rsidR="004B0E19" w:rsidRPr="007A4A1C" w:rsidRDefault="004B0E19" w:rsidP="009D458B">
            <w:pPr>
              <w:pStyle w:val="Heading2"/>
              <w:rPr>
                <w:sz w:val="24"/>
                <w:szCs w:val="24"/>
              </w:rPr>
            </w:pPr>
            <w:r w:rsidRPr="007A4A1C">
              <w:rPr>
                <w:sz w:val="24"/>
                <w:szCs w:val="24"/>
              </w:rPr>
              <w:t>Associate Professor</w:t>
            </w:r>
          </w:p>
          <w:sdt>
            <w:sdtPr>
              <w:rPr>
                <w:sz w:val="24"/>
                <w:szCs w:val="24"/>
              </w:rPr>
              <w:id w:val="-792435973"/>
              <w:placeholder>
                <w:docPart w:val="E738FB94967CF744832F703BB1C3F4AD"/>
              </w:placeholder>
            </w:sdtPr>
            <w:sdtEndPr/>
            <w:sdtContent>
              <w:p w14:paraId="390119EB" w14:textId="77777777" w:rsidR="004B0E19" w:rsidRPr="00F860E4" w:rsidRDefault="004B0E19" w:rsidP="004B0E19">
                <w:pPr>
                  <w:pStyle w:val="BodyText"/>
                  <w:numPr>
                    <w:ilvl w:val="0"/>
                    <w:numId w:val="44"/>
                  </w:numPr>
                  <w:spacing w:after="60"/>
                  <w:rPr>
                    <w:color w:val="000000" w:themeColor="text1"/>
                    <w:sz w:val="24"/>
                    <w:szCs w:val="24"/>
                  </w:rPr>
                </w:pPr>
                <w:r w:rsidRPr="00F860E4">
                  <w:rPr>
                    <w:color w:val="000000" w:themeColor="text1"/>
                    <w:sz w:val="24"/>
                    <w:szCs w:val="24"/>
                  </w:rPr>
                  <w:t>MS major professor at Iowa State University.</w:t>
                </w:r>
              </w:p>
              <w:p w14:paraId="7A4C0BAF" w14:textId="77777777" w:rsidR="004B0E19" w:rsidRPr="0054710E" w:rsidRDefault="00F860E4" w:rsidP="004B0E19">
                <w:pPr>
                  <w:pStyle w:val="BodyText"/>
                  <w:numPr>
                    <w:ilvl w:val="0"/>
                    <w:numId w:val="44"/>
                  </w:numPr>
                  <w:spacing w:after="60"/>
                  <w:rPr>
                    <w:color w:val="1F497D" w:themeColor="text2"/>
                    <w:sz w:val="24"/>
                    <w:szCs w:val="24"/>
                  </w:rPr>
                </w:pPr>
                <w:hyperlink r:id="rId13" w:history="1">
                  <w:r w:rsidR="004B0E19" w:rsidRPr="0054710E">
                    <w:rPr>
                      <w:rStyle w:val="Hyperlink"/>
                      <w:color w:val="1F497D" w:themeColor="text2"/>
                      <w:sz w:val="24"/>
                      <w:szCs w:val="24"/>
                    </w:rPr>
                    <w:t>pliu@iastate.edu</w:t>
                  </w:r>
                </w:hyperlink>
              </w:p>
              <w:p w14:paraId="52692512" w14:textId="77777777" w:rsidR="004B0E19" w:rsidRPr="00F860E4" w:rsidRDefault="004B0E19" w:rsidP="004B0E19">
                <w:pPr>
                  <w:pStyle w:val="BodyText"/>
                  <w:numPr>
                    <w:ilvl w:val="0"/>
                    <w:numId w:val="44"/>
                  </w:numPr>
                  <w:spacing w:after="60"/>
                  <w:rPr>
                    <w:color w:val="000000" w:themeColor="text1"/>
                    <w:sz w:val="24"/>
                    <w:szCs w:val="24"/>
                  </w:rPr>
                </w:pPr>
                <w:r w:rsidRPr="00F860E4">
                  <w:rPr>
                    <w:color w:val="000000" w:themeColor="text1"/>
                    <w:sz w:val="24"/>
                    <w:szCs w:val="24"/>
                  </w:rPr>
                  <w:t>515-294-7806</w:t>
                </w:r>
              </w:p>
              <w:p w14:paraId="26BFFDFB" w14:textId="77777777" w:rsidR="004B0E19" w:rsidRPr="007A4A1C" w:rsidRDefault="004B0E19" w:rsidP="009D458B">
                <w:pPr>
                  <w:pStyle w:val="BodyText"/>
                  <w:spacing w:after="60"/>
                  <w:ind w:left="216"/>
                  <w:rPr>
                    <w:sz w:val="24"/>
                    <w:szCs w:val="24"/>
                  </w:rPr>
                </w:pPr>
              </w:p>
              <w:p w14:paraId="2E7F42E0" w14:textId="77777777" w:rsidR="004B0E19" w:rsidRPr="007A4A1C" w:rsidRDefault="00F860E4" w:rsidP="009D458B">
                <w:pPr>
                  <w:pStyle w:val="BodyText"/>
                  <w:spacing w:after="60"/>
                  <w:rPr>
                    <w:sz w:val="24"/>
                    <w:szCs w:val="24"/>
                  </w:rPr>
                </w:pPr>
                <w:sdt>
                  <w:sdtPr>
                    <w:rPr>
                      <w:sz w:val="24"/>
                      <w:szCs w:val="24"/>
                    </w:rPr>
                    <w:id w:val="-1634853388"/>
                    <w:placeholder>
                      <w:docPart w:val="E3FB99A5F58EA94D8CA1DBC9AA9B24AC"/>
                    </w:placeholder>
                  </w:sdtPr>
                  <w:sdtEndPr/>
                  <w:sdtContent>
                    <w:r w:rsidR="004B0E19" w:rsidRPr="007A4A1C">
                      <w:rPr>
                        <w:color w:val="1F497D" w:themeColor="text2"/>
                        <w:sz w:val="24"/>
                        <w:szCs w:val="24"/>
                      </w:rPr>
                      <w:t>Additional references available on request.</w:t>
                    </w:r>
                  </w:sdtContent>
                </w:sdt>
              </w:p>
            </w:sdtContent>
          </w:sdt>
        </w:tc>
      </w:tr>
    </w:tbl>
    <w:p w14:paraId="7C37B0B5" w14:textId="77777777" w:rsidR="00EF79BF" w:rsidRPr="007A4A1C" w:rsidRDefault="00EF79BF" w:rsidP="0002545F">
      <w:pPr>
        <w:pStyle w:val="BodyText"/>
        <w:rPr>
          <w:rStyle w:val="Hyperlink"/>
          <w:sz w:val="24"/>
          <w:szCs w:val="24"/>
        </w:rPr>
      </w:pPr>
    </w:p>
    <w:sectPr w:rsidR="00EF79BF" w:rsidRPr="007A4A1C" w:rsidSect="007A4A1C">
      <w:footerReference w:type="default" r:id="rId14"/>
      <w:headerReference w:type="first" r:id="rId15"/>
      <w:footerReference w:type="first" r:id="rId16"/>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7A62C4" w14:textId="77777777" w:rsidR="00190497" w:rsidRDefault="00190497">
      <w:r>
        <w:separator/>
      </w:r>
    </w:p>
  </w:endnote>
  <w:endnote w:type="continuationSeparator" w:id="0">
    <w:p w14:paraId="66968449" w14:textId="77777777" w:rsidR="00190497" w:rsidRDefault="00190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7CA64B" w14:textId="77777777" w:rsidR="00190497" w:rsidRDefault="00190497">
    <w:pPr>
      <w:pStyle w:val="Footer"/>
    </w:pPr>
  </w:p>
  <w:p w14:paraId="3985E51A" w14:textId="77777777" w:rsidR="00190497" w:rsidRPr="00FC7462" w:rsidRDefault="00190497">
    <w:pPr>
      <w:pStyle w:val="Footer"/>
      <w:rPr>
        <w:color w:val="1F497D" w:themeColor="text2"/>
      </w:rPr>
    </w:pPr>
    <w:r w:rsidRPr="00FC7462">
      <w:rPr>
        <w:color w:val="1F497D" w:themeColor="text2"/>
      </w:rPr>
      <w:fldChar w:fldCharType="begin"/>
    </w:r>
    <w:r w:rsidRPr="00FC7462">
      <w:rPr>
        <w:color w:val="1F497D" w:themeColor="text2"/>
      </w:rPr>
      <w:instrText xml:space="preserve"> Page </w:instrText>
    </w:r>
    <w:r w:rsidRPr="00FC7462">
      <w:rPr>
        <w:color w:val="1F497D" w:themeColor="text2"/>
      </w:rPr>
      <w:fldChar w:fldCharType="separate"/>
    </w:r>
    <w:r w:rsidR="00F860E4">
      <w:rPr>
        <w:noProof/>
        <w:color w:val="1F497D" w:themeColor="text2"/>
      </w:rPr>
      <w:t>3</w:t>
    </w:r>
    <w:r w:rsidRPr="00FC7462">
      <w:rPr>
        <w:noProof/>
        <w:color w:val="1F497D" w:themeColor="text2"/>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CFCE8A" w14:textId="053379B3" w:rsidR="00190497" w:rsidRDefault="00190497">
    <w:pPr>
      <w:pStyle w:val="Footer"/>
    </w:pPr>
    <w:r>
      <w:t>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B3D71" w14:textId="77777777" w:rsidR="00190497" w:rsidRDefault="00190497">
      <w:r>
        <w:separator/>
      </w:r>
    </w:p>
  </w:footnote>
  <w:footnote w:type="continuationSeparator" w:id="0">
    <w:p w14:paraId="2053A993" w14:textId="77777777" w:rsidR="00190497" w:rsidRDefault="001904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61879" w14:textId="77777777" w:rsidR="00190497" w:rsidRPr="007A4A1C" w:rsidRDefault="00190497">
    <w:pPr>
      <w:rPr>
        <w:color w:val="4F81BD" w:themeColor="accent1"/>
      </w:rPr>
    </w:pPr>
  </w:p>
  <w:p w14:paraId="6FDAA847" w14:textId="77777777" w:rsidR="00190497" w:rsidRDefault="0019049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A4BFE"/>
    <w:multiLevelType w:val="hybridMultilevel"/>
    <w:tmpl w:val="3E0E2D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236403"/>
    <w:multiLevelType w:val="hybridMultilevel"/>
    <w:tmpl w:val="0EE0E854"/>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4E576C"/>
    <w:multiLevelType w:val="hybridMultilevel"/>
    <w:tmpl w:val="343C559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85A1F5B"/>
    <w:multiLevelType w:val="hybridMultilevel"/>
    <w:tmpl w:val="1F1CCE7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A77669"/>
    <w:multiLevelType w:val="hybridMultilevel"/>
    <w:tmpl w:val="D7F22108"/>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A8F2F05"/>
    <w:multiLevelType w:val="hybridMultilevel"/>
    <w:tmpl w:val="F952568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FC93AD0"/>
    <w:multiLevelType w:val="hybridMultilevel"/>
    <w:tmpl w:val="14DA776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FD63F42"/>
    <w:multiLevelType w:val="hybridMultilevel"/>
    <w:tmpl w:val="22EE545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12269FA"/>
    <w:multiLevelType w:val="hybridMultilevel"/>
    <w:tmpl w:val="E9B210B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81792A"/>
    <w:multiLevelType w:val="hybridMultilevel"/>
    <w:tmpl w:val="29D0763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84D7230"/>
    <w:multiLevelType w:val="hybridMultilevel"/>
    <w:tmpl w:val="FB02063A"/>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87C04BB"/>
    <w:multiLevelType w:val="hybridMultilevel"/>
    <w:tmpl w:val="1D2A30A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9A45CF"/>
    <w:multiLevelType w:val="hybridMultilevel"/>
    <w:tmpl w:val="A672F3FE"/>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540EB5"/>
    <w:multiLevelType w:val="hybridMultilevel"/>
    <w:tmpl w:val="D676FD8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5BE314A"/>
    <w:multiLevelType w:val="hybridMultilevel"/>
    <w:tmpl w:val="3F306A5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7F1AEA"/>
    <w:multiLevelType w:val="hybridMultilevel"/>
    <w:tmpl w:val="6042578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C31E2"/>
    <w:multiLevelType w:val="hybridMultilevel"/>
    <w:tmpl w:val="CCD21F0C"/>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9F2EFD"/>
    <w:multiLevelType w:val="hybridMultilevel"/>
    <w:tmpl w:val="AB2E895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B653D7"/>
    <w:multiLevelType w:val="hybridMultilevel"/>
    <w:tmpl w:val="6EECE8D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EF3639A"/>
    <w:multiLevelType w:val="hybridMultilevel"/>
    <w:tmpl w:val="90801918"/>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506B6B"/>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nsid w:val="42D539BD"/>
    <w:multiLevelType w:val="hybridMultilevel"/>
    <w:tmpl w:val="9CA29816"/>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E77310"/>
    <w:multiLevelType w:val="hybridMultilevel"/>
    <w:tmpl w:val="1DF46F5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6D3586F"/>
    <w:multiLevelType w:val="multilevel"/>
    <w:tmpl w:val="E01060B6"/>
    <w:lvl w:ilvl="0">
      <w:start w:val="1"/>
      <w:numFmt w:val="bullet"/>
      <w:lvlText w:val=""/>
      <w:lvlJc w:val="left"/>
      <w:pPr>
        <w:tabs>
          <w:tab w:val="num" w:pos="216"/>
        </w:tabs>
        <w:ind w:left="216" w:hanging="216"/>
      </w:pPr>
      <w:rPr>
        <w:rFonts w:ascii="Wingdings" w:hAnsi="Wingdings" w:hint="default"/>
        <w:color w:val="4F81BD" w:themeColor="accent1"/>
        <w:spacing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nsid w:val="48094E63"/>
    <w:multiLevelType w:val="hybridMultilevel"/>
    <w:tmpl w:val="44EA54C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4A6152"/>
    <w:multiLevelType w:val="hybridMultilevel"/>
    <w:tmpl w:val="C540DEAE"/>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B483C41"/>
    <w:multiLevelType w:val="hybridMultilevel"/>
    <w:tmpl w:val="94C01B10"/>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C407AAC"/>
    <w:multiLevelType w:val="hybridMultilevel"/>
    <w:tmpl w:val="F58EF7A4"/>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3079C3"/>
    <w:multiLevelType w:val="hybridMultilevel"/>
    <w:tmpl w:val="1A1025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5F155C0"/>
    <w:multiLevelType w:val="hybridMultilevel"/>
    <w:tmpl w:val="EDEC1010"/>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085C0C"/>
    <w:multiLevelType w:val="hybridMultilevel"/>
    <w:tmpl w:val="E01060B6"/>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233737"/>
    <w:multiLevelType w:val="hybridMultilevel"/>
    <w:tmpl w:val="FB42DA1C"/>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86839"/>
    <w:multiLevelType w:val="hybridMultilevel"/>
    <w:tmpl w:val="5254C6F2"/>
    <w:lvl w:ilvl="0" w:tplc="BAB8C788">
      <w:start w:val="1"/>
      <w:numFmt w:val="bullet"/>
      <w:lvlText w:val=""/>
      <w:lvlJc w:val="left"/>
      <w:pPr>
        <w:tabs>
          <w:tab w:val="num" w:pos="216"/>
        </w:tabs>
        <w:ind w:left="216" w:hanging="216"/>
      </w:pPr>
      <w:rPr>
        <w:rFonts w:ascii="Wingdings" w:hAnsi="Wingdings" w:hint="default"/>
        <w:color w:val="1F497D" w:themeColor="text2"/>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8D7AD8"/>
    <w:multiLevelType w:val="hybridMultilevel"/>
    <w:tmpl w:val="FBEC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F24447"/>
    <w:multiLevelType w:val="hybridMultilevel"/>
    <w:tmpl w:val="1A604972"/>
    <w:lvl w:ilvl="0" w:tplc="2DA2F818">
      <w:start w:val="1"/>
      <w:numFmt w:val="bullet"/>
      <w:lvlText w:val=""/>
      <w:lvlJc w:val="left"/>
      <w:pPr>
        <w:tabs>
          <w:tab w:val="num" w:pos="216"/>
        </w:tabs>
        <w:ind w:left="216" w:hanging="216"/>
      </w:pPr>
      <w:rPr>
        <w:rFonts w:ascii="Wingdings" w:hAnsi="Wingdings" w:hint="default"/>
        <w:color w:val="4F81BD" w:themeColor="accent1"/>
        <w:spacing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40"/>
  </w:num>
  <w:num w:numId="12">
    <w:abstractNumId w:val="22"/>
  </w:num>
  <w:num w:numId="13">
    <w:abstractNumId w:val="36"/>
  </w:num>
  <w:num w:numId="14">
    <w:abstractNumId w:val="15"/>
  </w:num>
  <w:num w:numId="15">
    <w:abstractNumId w:val="26"/>
  </w:num>
  <w:num w:numId="16">
    <w:abstractNumId w:val="16"/>
  </w:num>
  <w:num w:numId="17">
    <w:abstractNumId w:val="37"/>
  </w:num>
  <w:num w:numId="18">
    <w:abstractNumId w:val="10"/>
  </w:num>
  <w:num w:numId="19">
    <w:abstractNumId w:val="17"/>
  </w:num>
  <w:num w:numId="20">
    <w:abstractNumId w:val="21"/>
  </w:num>
  <w:num w:numId="21">
    <w:abstractNumId w:val="27"/>
  </w:num>
  <w:num w:numId="22">
    <w:abstractNumId w:val="19"/>
  </w:num>
  <w:num w:numId="23">
    <w:abstractNumId w:val="34"/>
  </w:num>
  <w:num w:numId="24">
    <w:abstractNumId w:val="14"/>
  </w:num>
  <w:num w:numId="25">
    <w:abstractNumId w:val="12"/>
  </w:num>
  <w:num w:numId="26">
    <w:abstractNumId w:val="44"/>
  </w:num>
  <w:num w:numId="27">
    <w:abstractNumId w:val="33"/>
  </w:num>
  <w:num w:numId="28">
    <w:abstractNumId w:val="30"/>
  </w:num>
  <w:num w:numId="29">
    <w:abstractNumId w:val="25"/>
  </w:num>
  <w:num w:numId="30">
    <w:abstractNumId w:val="20"/>
  </w:num>
  <w:num w:numId="31">
    <w:abstractNumId w:val="23"/>
  </w:num>
  <w:num w:numId="32">
    <w:abstractNumId w:val="13"/>
  </w:num>
  <w:num w:numId="33">
    <w:abstractNumId w:val="29"/>
  </w:num>
  <w:num w:numId="34">
    <w:abstractNumId w:val="41"/>
  </w:num>
  <w:num w:numId="35">
    <w:abstractNumId w:val="35"/>
  </w:num>
  <w:num w:numId="36">
    <w:abstractNumId w:val="31"/>
  </w:num>
  <w:num w:numId="37">
    <w:abstractNumId w:val="38"/>
  </w:num>
  <w:num w:numId="38">
    <w:abstractNumId w:val="39"/>
  </w:num>
  <w:num w:numId="39">
    <w:abstractNumId w:val="28"/>
  </w:num>
  <w:num w:numId="40">
    <w:abstractNumId w:val="18"/>
  </w:num>
  <w:num w:numId="41">
    <w:abstractNumId w:val="32"/>
  </w:num>
  <w:num w:numId="42">
    <w:abstractNumId w:val="42"/>
  </w:num>
  <w:num w:numId="43">
    <w:abstractNumId w:val="24"/>
  </w:num>
  <w:num w:numId="44">
    <w:abstractNumId w:val="11"/>
  </w:num>
  <w:num w:numId="45">
    <w:abstractNumId w:val="4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345BB"/>
    <w:rsid w:val="00011F05"/>
    <w:rsid w:val="0002545F"/>
    <w:rsid w:val="00077091"/>
    <w:rsid w:val="000845FB"/>
    <w:rsid w:val="000D2A27"/>
    <w:rsid w:val="000D66FC"/>
    <w:rsid w:val="000F5E4C"/>
    <w:rsid w:val="00110ABE"/>
    <w:rsid w:val="00143F0E"/>
    <w:rsid w:val="00190497"/>
    <w:rsid w:val="002B6CDF"/>
    <w:rsid w:val="002F6935"/>
    <w:rsid w:val="00323A08"/>
    <w:rsid w:val="00324D2F"/>
    <w:rsid w:val="0033401A"/>
    <w:rsid w:val="003A7605"/>
    <w:rsid w:val="003B7F83"/>
    <w:rsid w:val="004354EF"/>
    <w:rsid w:val="004A4025"/>
    <w:rsid w:val="004B0E19"/>
    <w:rsid w:val="004E402E"/>
    <w:rsid w:val="0054710E"/>
    <w:rsid w:val="00587C1D"/>
    <w:rsid w:val="00620EA4"/>
    <w:rsid w:val="006345BB"/>
    <w:rsid w:val="00646CC9"/>
    <w:rsid w:val="00654772"/>
    <w:rsid w:val="00691707"/>
    <w:rsid w:val="006D333B"/>
    <w:rsid w:val="00716F91"/>
    <w:rsid w:val="0073015B"/>
    <w:rsid w:val="00731182"/>
    <w:rsid w:val="00791D4D"/>
    <w:rsid w:val="007A4A1C"/>
    <w:rsid w:val="007C7B99"/>
    <w:rsid w:val="007F4AE1"/>
    <w:rsid w:val="007F6B0A"/>
    <w:rsid w:val="00803771"/>
    <w:rsid w:val="00810AA1"/>
    <w:rsid w:val="008726B0"/>
    <w:rsid w:val="008B20D7"/>
    <w:rsid w:val="00953DFE"/>
    <w:rsid w:val="009E4945"/>
    <w:rsid w:val="009E6EB5"/>
    <w:rsid w:val="009F19E9"/>
    <w:rsid w:val="00A16464"/>
    <w:rsid w:val="00A23CCC"/>
    <w:rsid w:val="00A75AF5"/>
    <w:rsid w:val="00A915C8"/>
    <w:rsid w:val="00A97534"/>
    <w:rsid w:val="00AC7FB3"/>
    <w:rsid w:val="00B05DF6"/>
    <w:rsid w:val="00B41FE5"/>
    <w:rsid w:val="00BB25B8"/>
    <w:rsid w:val="00C4249B"/>
    <w:rsid w:val="00CB7918"/>
    <w:rsid w:val="00CF7786"/>
    <w:rsid w:val="00D1493C"/>
    <w:rsid w:val="00D64710"/>
    <w:rsid w:val="00D7789A"/>
    <w:rsid w:val="00E645F4"/>
    <w:rsid w:val="00ED3217"/>
    <w:rsid w:val="00EF393C"/>
    <w:rsid w:val="00EF79BF"/>
    <w:rsid w:val="00F24660"/>
    <w:rsid w:val="00F2529D"/>
    <w:rsid w:val="00F514F0"/>
    <w:rsid w:val="00F606C8"/>
    <w:rsid w:val="00F72602"/>
    <w:rsid w:val="00F80079"/>
    <w:rsid w:val="00F860E4"/>
    <w:rsid w:val="00FC61D5"/>
    <w:rsid w:val="00FC7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C69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CB7918"/>
    <w:rPr>
      <w:color w:val="4F81BD" w:themeColor="accent1"/>
      <w:u w:val="single"/>
    </w:rPr>
  </w:style>
  <w:style w:type="character" w:styleId="FollowedHyperlink">
    <w:name w:val="FollowedHyperlink"/>
    <w:basedOn w:val="DefaultParagraphFont"/>
    <w:rsid w:val="00D149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ill-landau.com/gpu/" TargetMode="External"/><Relationship Id="rId12" Type="http://schemas.openxmlformats.org/officeDocument/2006/relationships/hyperlink" Target="mailto:niemi@iastate.edu" TargetMode="External"/><Relationship Id="rId13" Type="http://schemas.openxmlformats.org/officeDocument/2006/relationships/hyperlink" Target="mailto:pliu@iastate.edu"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ll-landau.com/" TargetMode="External"/><Relationship Id="rId10" Type="http://schemas.openxmlformats.org/officeDocument/2006/relationships/hyperlink" Target="http://github.com/wlanda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landau: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D85520898F1E44E9CFA17E977EAE30D"/>
        <w:category>
          <w:name w:val="General"/>
          <w:gallery w:val="placeholder"/>
        </w:category>
        <w:types>
          <w:type w:val="bbPlcHdr"/>
        </w:types>
        <w:behaviors>
          <w:behavior w:val="content"/>
        </w:behaviors>
        <w:guid w:val="{21B1B21A-E792-C044-941C-B99D663755CA}"/>
      </w:docPartPr>
      <w:docPartBody>
        <w:p w:rsidR="00F922CD" w:rsidRDefault="00F922CD" w:rsidP="00F922CD">
          <w:pPr>
            <w:pStyle w:val="4D85520898F1E44E9CFA17E977EAE30D"/>
          </w:pPr>
          <w:r>
            <w:t>Aliquam dapibus.</w:t>
          </w:r>
        </w:p>
      </w:docPartBody>
    </w:docPart>
    <w:docPart>
      <w:docPartPr>
        <w:name w:val="33D1653DBB7F514A9125E44A20719938"/>
        <w:category>
          <w:name w:val="General"/>
          <w:gallery w:val="placeholder"/>
        </w:category>
        <w:types>
          <w:type w:val="bbPlcHdr"/>
        </w:types>
        <w:behaviors>
          <w:behavior w:val="content"/>
        </w:behaviors>
        <w:guid w:val="{C46F53AC-533C-1949-830A-6375C90DA266}"/>
      </w:docPartPr>
      <w:docPartBody>
        <w:p w:rsidR="00F922CD" w:rsidRDefault="00F922CD" w:rsidP="00F922CD">
          <w:pPr>
            <w:pStyle w:val="33D1653DBB7F514A9125E44A2071993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7EE495F855FC4EBB04A92CAF9530B4"/>
        <w:category>
          <w:name w:val="General"/>
          <w:gallery w:val="placeholder"/>
        </w:category>
        <w:types>
          <w:type w:val="bbPlcHdr"/>
        </w:types>
        <w:behaviors>
          <w:behavior w:val="content"/>
        </w:behaviors>
        <w:guid w:val="{D6FAEBB1-B01A-EA45-A186-B33C1DE042F5}"/>
      </w:docPartPr>
      <w:docPartBody>
        <w:p w:rsidR="00F922CD" w:rsidRDefault="00F922CD" w:rsidP="00F922CD">
          <w:pPr>
            <w:pStyle w:val="5E7EE495F855FC4EBB04A92CAF9530B4"/>
          </w:pPr>
          <w:r>
            <w:t>Aliquam dapibus.</w:t>
          </w:r>
        </w:p>
      </w:docPartBody>
    </w:docPart>
    <w:docPart>
      <w:docPartPr>
        <w:name w:val="FF0036300A27594FB9A3A8DB7D8F634F"/>
        <w:category>
          <w:name w:val="General"/>
          <w:gallery w:val="placeholder"/>
        </w:category>
        <w:types>
          <w:type w:val="bbPlcHdr"/>
        </w:types>
        <w:behaviors>
          <w:behavior w:val="content"/>
        </w:behaviors>
        <w:guid w:val="{E8449F31-9AD4-0A4E-9D3A-030B267EAFAD}"/>
      </w:docPartPr>
      <w:docPartBody>
        <w:p w:rsidR="00F922CD" w:rsidRDefault="00F922CD" w:rsidP="00F922CD">
          <w:pPr>
            <w:pStyle w:val="FF0036300A27594FB9A3A8DB7D8F63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CAC5150A3B28443B51F879B9110ACFC"/>
        <w:category>
          <w:name w:val="General"/>
          <w:gallery w:val="placeholder"/>
        </w:category>
        <w:types>
          <w:type w:val="bbPlcHdr"/>
        </w:types>
        <w:behaviors>
          <w:behavior w:val="content"/>
        </w:behaviors>
        <w:guid w:val="{C26A9845-4AB0-D541-A1FB-F4E41F7A628E}"/>
      </w:docPartPr>
      <w:docPartBody>
        <w:p w:rsidR="00F922CD" w:rsidRDefault="00F922CD" w:rsidP="00F922CD">
          <w:pPr>
            <w:pStyle w:val="9CAC5150A3B28443B51F879B9110ACFC"/>
          </w:pPr>
          <w:r>
            <w:t>Aliquam dapibus.</w:t>
          </w:r>
        </w:p>
      </w:docPartBody>
    </w:docPart>
    <w:docPart>
      <w:docPartPr>
        <w:name w:val="6A4129E300949847B6F2803C064FD618"/>
        <w:category>
          <w:name w:val="General"/>
          <w:gallery w:val="placeholder"/>
        </w:category>
        <w:types>
          <w:type w:val="bbPlcHdr"/>
        </w:types>
        <w:behaviors>
          <w:behavior w:val="content"/>
        </w:behaviors>
        <w:guid w:val="{AB67692F-3D3C-1449-AF9A-3BE69FED5FF4}"/>
      </w:docPartPr>
      <w:docPartBody>
        <w:p w:rsidR="00F922CD" w:rsidRDefault="00F922CD" w:rsidP="00F922CD">
          <w:pPr>
            <w:pStyle w:val="6A4129E300949847B6F2803C064FD618"/>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6513DB242B4D448A8D7AF05B9A0B185"/>
        <w:category>
          <w:name w:val="General"/>
          <w:gallery w:val="placeholder"/>
        </w:category>
        <w:types>
          <w:type w:val="bbPlcHdr"/>
        </w:types>
        <w:behaviors>
          <w:behavior w:val="content"/>
        </w:behaviors>
        <w:guid w:val="{A2B6DD03-8CE7-9B4F-B943-7A922ACFD29E}"/>
      </w:docPartPr>
      <w:docPartBody>
        <w:p w:rsidR="00F922CD" w:rsidRDefault="00F922CD" w:rsidP="00F922CD">
          <w:pPr>
            <w:pStyle w:val="26513DB242B4D448A8D7AF05B9A0B185"/>
          </w:pPr>
          <w:r>
            <w:t>Aliquam dapibus.</w:t>
          </w:r>
        </w:p>
      </w:docPartBody>
    </w:docPart>
    <w:docPart>
      <w:docPartPr>
        <w:name w:val="BA042F9041B2DD4DBB12E1D79827408D"/>
        <w:category>
          <w:name w:val="General"/>
          <w:gallery w:val="placeholder"/>
        </w:category>
        <w:types>
          <w:type w:val="bbPlcHdr"/>
        </w:types>
        <w:behaviors>
          <w:behavior w:val="content"/>
        </w:behaviors>
        <w:guid w:val="{1A73EE2A-340E-2C48-9A31-DE296E6063F5}"/>
      </w:docPartPr>
      <w:docPartBody>
        <w:p w:rsidR="00F922CD" w:rsidRDefault="00F922CD" w:rsidP="00F922CD">
          <w:pPr>
            <w:pStyle w:val="BA042F9041B2DD4DBB12E1D79827408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F338F34F035894898E881A323394E0A"/>
        <w:category>
          <w:name w:val="General"/>
          <w:gallery w:val="placeholder"/>
        </w:category>
        <w:types>
          <w:type w:val="bbPlcHdr"/>
        </w:types>
        <w:behaviors>
          <w:behavior w:val="content"/>
        </w:behaviors>
        <w:guid w:val="{FB01A35F-1C9F-5C42-9E5B-FF7BBA323A78}"/>
      </w:docPartPr>
      <w:docPartBody>
        <w:p w:rsidR="00F922CD" w:rsidRDefault="00F922CD" w:rsidP="00F922CD">
          <w:pPr>
            <w:pStyle w:val="CF338F34F035894898E881A323394E0A"/>
          </w:pPr>
          <w:r>
            <w:t>Aliquam dapibus.</w:t>
          </w:r>
        </w:p>
      </w:docPartBody>
    </w:docPart>
    <w:docPart>
      <w:docPartPr>
        <w:name w:val="33C4F29B4FC2564DB96F2DF0E858CCB4"/>
        <w:category>
          <w:name w:val="General"/>
          <w:gallery w:val="placeholder"/>
        </w:category>
        <w:types>
          <w:type w:val="bbPlcHdr"/>
        </w:types>
        <w:behaviors>
          <w:behavior w:val="content"/>
        </w:behaviors>
        <w:guid w:val="{D8B42F91-961A-624D-9580-90C4D564B437}"/>
      </w:docPartPr>
      <w:docPartBody>
        <w:p w:rsidR="00F922CD" w:rsidRDefault="00F922CD" w:rsidP="00F922CD">
          <w:pPr>
            <w:pStyle w:val="33C4F29B4FC2564DB96F2DF0E858CCB4"/>
          </w:pPr>
          <w:r>
            <w:t>Aliquam dapibus.</w:t>
          </w:r>
        </w:p>
      </w:docPartBody>
    </w:docPart>
    <w:docPart>
      <w:docPartPr>
        <w:name w:val="D6678517549A6A46B675EC216138711B"/>
        <w:category>
          <w:name w:val="General"/>
          <w:gallery w:val="placeholder"/>
        </w:category>
        <w:types>
          <w:type w:val="bbPlcHdr"/>
        </w:types>
        <w:behaviors>
          <w:behavior w:val="content"/>
        </w:behaviors>
        <w:guid w:val="{2813EAF0-C468-3E40-A946-7A04E1F9441E}"/>
      </w:docPartPr>
      <w:docPartBody>
        <w:p w:rsidR="000F264E" w:rsidRDefault="000F264E" w:rsidP="000F264E">
          <w:pPr>
            <w:pStyle w:val="D6678517549A6A46B675EC216138711B"/>
          </w:pPr>
          <w:r>
            <w:t>Aliquam dapibus.</w:t>
          </w:r>
        </w:p>
      </w:docPartBody>
    </w:docPart>
    <w:docPart>
      <w:docPartPr>
        <w:name w:val="552B5ACB173B1641B5CB789EC951A723"/>
        <w:category>
          <w:name w:val="General"/>
          <w:gallery w:val="placeholder"/>
        </w:category>
        <w:types>
          <w:type w:val="bbPlcHdr"/>
        </w:types>
        <w:behaviors>
          <w:behavior w:val="content"/>
        </w:behaviors>
        <w:guid w:val="{08E85321-B60D-E44E-B2BD-71ED8B0400B6}"/>
      </w:docPartPr>
      <w:docPartBody>
        <w:p w:rsidR="000F264E" w:rsidRDefault="000F264E" w:rsidP="000F264E">
          <w:pPr>
            <w:pStyle w:val="552B5ACB173B1641B5CB789EC951A72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E44DADF37A5634FAA49AAB78D677136"/>
        <w:category>
          <w:name w:val="General"/>
          <w:gallery w:val="placeholder"/>
        </w:category>
        <w:types>
          <w:type w:val="bbPlcHdr"/>
        </w:types>
        <w:behaviors>
          <w:behavior w:val="content"/>
        </w:behaviors>
        <w:guid w:val="{0C10E6AE-0E31-CB4F-BF78-7DF5EBCE3C84}"/>
      </w:docPartPr>
      <w:docPartBody>
        <w:p w:rsidR="000F264E" w:rsidRDefault="000F264E" w:rsidP="000F264E">
          <w:pPr>
            <w:pStyle w:val="5E44DADF37A5634FAA49AAB78D677136"/>
          </w:pPr>
          <w:r>
            <w:t>Aliquam dapibus.</w:t>
          </w:r>
        </w:p>
      </w:docPartBody>
    </w:docPart>
    <w:docPart>
      <w:docPartPr>
        <w:name w:val="BBE55E61A2888E4595CBBFDFB6EAC9A4"/>
        <w:category>
          <w:name w:val="General"/>
          <w:gallery w:val="placeholder"/>
        </w:category>
        <w:types>
          <w:type w:val="bbPlcHdr"/>
        </w:types>
        <w:behaviors>
          <w:behavior w:val="content"/>
        </w:behaviors>
        <w:guid w:val="{D64820A5-5CB4-5D43-B15B-79082E72769A}"/>
      </w:docPartPr>
      <w:docPartBody>
        <w:p w:rsidR="000F264E" w:rsidRDefault="000F264E" w:rsidP="000F264E">
          <w:pPr>
            <w:pStyle w:val="BBE55E61A2888E4595CBBFDFB6EAC9A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7635E5F926EC4DB15B06FC04025DDE"/>
        <w:category>
          <w:name w:val="General"/>
          <w:gallery w:val="placeholder"/>
        </w:category>
        <w:types>
          <w:type w:val="bbPlcHdr"/>
        </w:types>
        <w:behaviors>
          <w:behavior w:val="content"/>
        </w:behaviors>
        <w:guid w:val="{AB6FA065-0C2C-194C-A2C4-762D36C93AB0}"/>
      </w:docPartPr>
      <w:docPartBody>
        <w:p w:rsidR="000F264E" w:rsidRDefault="000F264E" w:rsidP="000F264E">
          <w:pPr>
            <w:pStyle w:val="1D7635E5F926EC4DB15B06FC04025DDE"/>
          </w:pPr>
          <w:r>
            <w:t>Lorem ipsum dolor</w:t>
          </w:r>
        </w:p>
      </w:docPartBody>
    </w:docPart>
    <w:docPart>
      <w:docPartPr>
        <w:name w:val="B9ED19508B68964BA0AAAEB4B4069560"/>
        <w:category>
          <w:name w:val="General"/>
          <w:gallery w:val="placeholder"/>
        </w:category>
        <w:types>
          <w:type w:val="bbPlcHdr"/>
        </w:types>
        <w:behaviors>
          <w:behavior w:val="content"/>
        </w:behaviors>
        <w:guid w:val="{5EE256E9-3262-9043-981F-93E3C40799D2}"/>
      </w:docPartPr>
      <w:docPartBody>
        <w:p w:rsidR="000F264E" w:rsidRDefault="000F264E" w:rsidP="000F264E">
          <w:pPr>
            <w:pStyle w:val="B9ED19508B68964BA0AAAEB4B4069560"/>
          </w:pPr>
          <w:r>
            <w:t>Etiam cursus suscipit enim. Nulla facilisi. Integer eleifend diam eu diam. Donec dapibus enim sollicitudin nulla. Nam hendrerit. Nunc id nisi. Curabitur sed neque. Pellentesque placerat consequat pede.</w:t>
          </w:r>
        </w:p>
      </w:docPartBody>
    </w:docPart>
    <w:docPart>
      <w:docPartPr>
        <w:name w:val="C98D282745C3F0449C3BD3F57A0FD191"/>
        <w:category>
          <w:name w:val="General"/>
          <w:gallery w:val="placeholder"/>
        </w:category>
        <w:types>
          <w:type w:val="bbPlcHdr"/>
        </w:types>
        <w:behaviors>
          <w:behavior w:val="content"/>
        </w:behaviors>
        <w:guid w:val="{53A887ED-551C-D340-A234-E07D8CF8E667}"/>
      </w:docPartPr>
      <w:docPartBody>
        <w:p w:rsidR="000F264E" w:rsidRDefault="000F264E" w:rsidP="000F264E">
          <w:pPr>
            <w:pStyle w:val="C98D282745C3F0449C3BD3F57A0FD191"/>
          </w:pPr>
          <w:r>
            <w:t>Aliquam dapibus.</w:t>
          </w:r>
        </w:p>
      </w:docPartBody>
    </w:docPart>
    <w:docPart>
      <w:docPartPr>
        <w:name w:val="13DF15B149BF0542942AF66613DF9506"/>
        <w:category>
          <w:name w:val="General"/>
          <w:gallery w:val="placeholder"/>
        </w:category>
        <w:types>
          <w:type w:val="bbPlcHdr"/>
        </w:types>
        <w:behaviors>
          <w:behavior w:val="content"/>
        </w:behaviors>
        <w:guid w:val="{895D6844-8265-D741-A981-88346AD93EAD}"/>
      </w:docPartPr>
      <w:docPartBody>
        <w:p w:rsidR="000F264E" w:rsidRDefault="000F264E" w:rsidP="000F264E">
          <w:pPr>
            <w:pStyle w:val="13DF15B149BF0542942AF66613DF9506"/>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4787F544C950149A56BA0FBA1BDC5A5"/>
        <w:category>
          <w:name w:val="General"/>
          <w:gallery w:val="placeholder"/>
        </w:category>
        <w:types>
          <w:type w:val="bbPlcHdr"/>
        </w:types>
        <w:behaviors>
          <w:behavior w:val="content"/>
        </w:behaviors>
        <w:guid w:val="{CA2E2A37-110E-5B43-8220-6A1EC9764084}"/>
      </w:docPartPr>
      <w:docPartBody>
        <w:p w:rsidR="000F264E" w:rsidRDefault="000F264E" w:rsidP="000F264E">
          <w:pPr>
            <w:pStyle w:val="E4787F544C950149A56BA0FBA1BDC5A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1FD9E9108DDA247ADAB5954F01BB4F3"/>
        <w:category>
          <w:name w:val="General"/>
          <w:gallery w:val="placeholder"/>
        </w:category>
        <w:types>
          <w:type w:val="bbPlcHdr"/>
        </w:types>
        <w:behaviors>
          <w:behavior w:val="content"/>
        </w:behaviors>
        <w:guid w:val="{8D6B6480-DCED-C840-B517-18ED61F0258D}"/>
      </w:docPartPr>
      <w:docPartBody>
        <w:p w:rsidR="000F264E" w:rsidRDefault="000F264E" w:rsidP="000F264E">
          <w:pPr>
            <w:pStyle w:val="D1FD9E9108DDA247ADAB5954F01BB4F3"/>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75DC1AC5425F74487DBCB3EEAAECAA5"/>
        <w:category>
          <w:name w:val="General"/>
          <w:gallery w:val="placeholder"/>
        </w:category>
        <w:types>
          <w:type w:val="bbPlcHdr"/>
        </w:types>
        <w:behaviors>
          <w:behavior w:val="content"/>
        </w:behaviors>
        <w:guid w:val="{60335980-4E1A-6341-9840-3E5BBF71EF77}"/>
      </w:docPartPr>
      <w:docPartBody>
        <w:p w:rsidR="00E47747" w:rsidRDefault="000F264E" w:rsidP="000F264E">
          <w:pPr>
            <w:pStyle w:val="D75DC1AC5425F74487DBCB3EEAAECAA5"/>
          </w:pPr>
          <w:r>
            <w:t>Aliquam dapibus.</w:t>
          </w:r>
        </w:p>
      </w:docPartBody>
    </w:docPart>
    <w:docPart>
      <w:docPartPr>
        <w:name w:val="A86002BA6C83574698DBD1522C6C37F1"/>
        <w:category>
          <w:name w:val="General"/>
          <w:gallery w:val="placeholder"/>
        </w:category>
        <w:types>
          <w:type w:val="bbPlcHdr"/>
        </w:types>
        <w:behaviors>
          <w:behavior w:val="content"/>
        </w:behaviors>
        <w:guid w:val="{6A6528B6-A0FB-4347-AB2E-295C894F2DBC}"/>
      </w:docPartPr>
      <w:docPartBody>
        <w:p w:rsidR="00E47747" w:rsidRDefault="000F264E" w:rsidP="000F264E">
          <w:pPr>
            <w:pStyle w:val="A86002BA6C83574698DBD1522C6C37F1"/>
          </w:pPr>
          <w:r>
            <w:t>Aliquam dapibus.</w:t>
          </w:r>
        </w:p>
      </w:docPartBody>
    </w:docPart>
    <w:docPart>
      <w:docPartPr>
        <w:name w:val="4E55E267CDCD644BAE39E1A9E7BA265B"/>
        <w:category>
          <w:name w:val="General"/>
          <w:gallery w:val="placeholder"/>
        </w:category>
        <w:types>
          <w:type w:val="bbPlcHdr"/>
        </w:types>
        <w:behaviors>
          <w:behavior w:val="content"/>
        </w:behaviors>
        <w:guid w:val="{07645853-AD15-7146-B525-1E688A956B83}"/>
      </w:docPartPr>
      <w:docPartBody>
        <w:p w:rsidR="00E47747" w:rsidRDefault="000F264E" w:rsidP="000F264E">
          <w:pPr>
            <w:pStyle w:val="4E55E267CDCD644BAE39E1A9E7BA265B"/>
          </w:pPr>
          <w:r>
            <w:t>Aliquam dapibus.</w:t>
          </w:r>
        </w:p>
      </w:docPartBody>
    </w:docPart>
    <w:docPart>
      <w:docPartPr>
        <w:name w:val="74D7CB13E0D61B49895CC8DA895ABB0C"/>
        <w:category>
          <w:name w:val="General"/>
          <w:gallery w:val="placeholder"/>
        </w:category>
        <w:types>
          <w:type w:val="bbPlcHdr"/>
        </w:types>
        <w:behaviors>
          <w:behavior w:val="content"/>
        </w:behaviors>
        <w:guid w:val="{319CDA83-E5DB-6D45-B271-B4E035325543}"/>
      </w:docPartPr>
      <w:docPartBody>
        <w:p w:rsidR="00E47747" w:rsidRDefault="000F264E" w:rsidP="000F264E">
          <w:pPr>
            <w:pStyle w:val="74D7CB13E0D61B49895CC8DA895ABB0C"/>
          </w:pPr>
          <w:r>
            <w:t>Aliquam dapibus.</w:t>
          </w:r>
        </w:p>
      </w:docPartBody>
    </w:docPart>
    <w:docPart>
      <w:docPartPr>
        <w:name w:val="58782528AF87DC458061554C4CED9749"/>
        <w:category>
          <w:name w:val="General"/>
          <w:gallery w:val="placeholder"/>
        </w:category>
        <w:types>
          <w:type w:val="bbPlcHdr"/>
        </w:types>
        <w:behaviors>
          <w:behavior w:val="content"/>
        </w:behaviors>
        <w:guid w:val="{D53D5773-8596-134B-AE8A-1A8A35907723}"/>
      </w:docPartPr>
      <w:docPartBody>
        <w:p w:rsidR="00E47747" w:rsidRDefault="000F264E" w:rsidP="000F264E">
          <w:pPr>
            <w:pStyle w:val="58782528AF87DC458061554C4CED9749"/>
          </w:pPr>
          <w:r>
            <w:t>Aliquam dapibus.</w:t>
          </w:r>
        </w:p>
      </w:docPartBody>
    </w:docPart>
    <w:docPart>
      <w:docPartPr>
        <w:name w:val="DCABE5CE5F2CCC46966F511B8ADC6D27"/>
        <w:category>
          <w:name w:val="General"/>
          <w:gallery w:val="placeholder"/>
        </w:category>
        <w:types>
          <w:type w:val="bbPlcHdr"/>
        </w:types>
        <w:behaviors>
          <w:behavior w:val="content"/>
        </w:behaviors>
        <w:guid w:val="{5A5E4E9A-C876-4548-883F-5D95E9053BA8}"/>
      </w:docPartPr>
      <w:docPartBody>
        <w:p w:rsidR="00D15852" w:rsidRDefault="00E47747" w:rsidP="00E47747">
          <w:pPr>
            <w:pStyle w:val="DCABE5CE5F2CCC46966F511B8ADC6D27"/>
          </w:pPr>
          <w:r>
            <w:t>Lorem ipsum dolor</w:t>
          </w:r>
        </w:p>
      </w:docPartBody>
    </w:docPart>
    <w:docPart>
      <w:docPartPr>
        <w:name w:val="9A8758E557AFB346AB06E8E0BB8A3F0F"/>
        <w:category>
          <w:name w:val="General"/>
          <w:gallery w:val="placeholder"/>
        </w:category>
        <w:types>
          <w:type w:val="bbPlcHdr"/>
        </w:types>
        <w:behaviors>
          <w:behavior w:val="content"/>
        </w:behaviors>
        <w:guid w:val="{378FA51A-E463-1044-A846-181C0C203CB7}"/>
      </w:docPartPr>
      <w:docPartBody>
        <w:p w:rsidR="00D15852" w:rsidRDefault="00E47747" w:rsidP="00E47747">
          <w:pPr>
            <w:pStyle w:val="9A8758E557AFB346AB06E8E0BB8A3F0F"/>
          </w:pPr>
          <w:r>
            <w:t>Etiam cursus suscipit enim. Nulla facilisi. Integer eleifend diam eu diam. Donec dapibus enim sollicitudin nulla. Nam hendrerit. Nunc id nisi. Curabitur sed neque. Pellentesque placerat consequat pede.</w:t>
          </w:r>
        </w:p>
      </w:docPartBody>
    </w:docPart>
    <w:docPart>
      <w:docPartPr>
        <w:name w:val="33B8E3018AC04E4CA5AB6907BA9B435A"/>
        <w:category>
          <w:name w:val="General"/>
          <w:gallery w:val="placeholder"/>
        </w:category>
        <w:types>
          <w:type w:val="bbPlcHdr"/>
        </w:types>
        <w:behaviors>
          <w:behavior w:val="content"/>
        </w:behaviors>
        <w:guid w:val="{352317C2-55A4-A141-A63D-2306A147AB5F}"/>
      </w:docPartPr>
      <w:docPartBody>
        <w:p w:rsidR="00D15852" w:rsidRDefault="00E47747" w:rsidP="00E47747">
          <w:pPr>
            <w:pStyle w:val="33B8E3018AC04E4CA5AB6907BA9B435A"/>
          </w:pPr>
          <w:r>
            <w:t>Lorem ipsum dolor</w:t>
          </w:r>
        </w:p>
      </w:docPartBody>
    </w:docPart>
    <w:docPart>
      <w:docPartPr>
        <w:name w:val="E738FB94967CF744832F703BB1C3F4AD"/>
        <w:category>
          <w:name w:val="General"/>
          <w:gallery w:val="placeholder"/>
        </w:category>
        <w:types>
          <w:type w:val="bbPlcHdr"/>
        </w:types>
        <w:behaviors>
          <w:behavior w:val="content"/>
        </w:behaviors>
        <w:guid w:val="{027013F6-E939-214C-B159-7E45F85E3E4D}"/>
      </w:docPartPr>
      <w:docPartBody>
        <w:p w:rsidR="00D15852" w:rsidRDefault="00E47747" w:rsidP="00E47747">
          <w:pPr>
            <w:pStyle w:val="E738FB94967CF744832F703BB1C3F4AD"/>
          </w:pPr>
          <w:r>
            <w:t>Etiam cursus suscipit enim. Nulla facilisi. Integer eleifend diam eu diam. Donec dapibus enim sollicitudin nulla. Nam hendrerit. Nunc id nisi. Curabitur sed neque. Pellentesque placerat consequat pede.</w:t>
          </w:r>
        </w:p>
      </w:docPartBody>
    </w:docPart>
    <w:docPart>
      <w:docPartPr>
        <w:name w:val="E3FB99A5F58EA94D8CA1DBC9AA9B24AC"/>
        <w:category>
          <w:name w:val="General"/>
          <w:gallery w:val="placeholder"/>
        </w:category>
        <w:types>
          <w:type w:val="bbPlcHdr"/>
        </w:types>
        <w:behaviors>
          <w:behavior w:val="content"/>
        </w:behaviors>
        <w:guid w:val="{39D38CA4-CB6D-8D45-8A47-261211C0B720}"/>
      </w:docPartPr>
      <w:docPartBody>
        <w:p w:rsidR="00D15852" w:rsidRDefault="00E47747" w:rsidP="00E47747">
          <w:pPr>
            <w:pStyle w:val="E3FB99A5F58EA94D8CA1DBC9AA9B24A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CB4"/>
    <w:rsid w:val="000F264E"/>
    <w:rsid w:val="000F4CB4"/>
    <w:rsid w:val="0066337C"/>
    <w:rsid w:val="00D15852"/>
    <w:rsid w:val="00E47747"/>
    <w:rsid w:val="00F92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78BA0AFC08944993DB975E29F1FCD">
    <w:name w:val="61F78BA0AFC08944993DB975E29F1FCD"/>
  </w:style>
  <w:style w:type="paragraph" w:customStyle="1" w:styleId="B4B263D7D6C1F64B8A40E809FD22779B">
    <w:name w:val="B4B263D7D6C1F64B8A40E809FD22779B"/>
  </w:style>
  <w:style w:type="paragraph" w:customStyle="1" w:styleId="F9459DC1C86F4E4CAFC521D18C76A4AC">
    <w:name w:val="F9459DC1C86F4E4CAFC521D18C76A4AC"/>
  </w:style>
  <w:style w:type="paragraph" w:customStyle="1" w:styleId="86844DAF8517A74081532D83CD53B93B">
    <w:name w:val="86844DAF8517A74081532D83CD53B93B"/>
  </w:style>
  <w:style w:type="paragraph" w:customStyle="1" w:styleId="5AA9D7EDBC1D6248AA8A4C1494007C9C">
    <w:name w:val="5AA9D7EDBC1D6248AA8A4C1494007C9C"/>
  </w:style>
  <w:style w:type="paragraph" w:styleId="BodyText">
    <w:name w:val="Body Text"/>
    <w:basedOn w:val="Normal"/>
    <w:link w:val="BodyTextChar"/>
    <w:rsid w:val="000F4CB4"/>
    <w:pPr>
      <w:spacing w:after="200"/>
    </w:pPr>
    <w:rPr>
      <w:rFonts w:eastAsiaTheme="minorHAnsi"/>
      <w:sz w:val="20"/>
      <w:szCs w:val="22"/>
      <w:lang w:eastAsia="en-US"/>
    </w:rPr>
  </w:style>
  <w:style w:type="character" w:customStyle="1" w:styleId="BodyTextChar">
    <w:name w:val="Body Text Char"/>
    <w:basedOn w:val="DefaultParagraphFont"/>
    <w:link w:val="BodyText"/>
    <w:rsid w:val="000F4CB4"/>
    <w:rPr>
      <w:rFonts w:eastAsiaTheme="minorHAnsi"/>
      <w:sz w:val="20"/>
      <w:szCs w:val="22"/>
      <w:lang w:eastAsia="en-US"/>
    </w:rPr>
  </w:style>
  <w:style w:type="paragraph" w:customStyle="1" w:styleId="D9B3B422F6C809458097327C4CF48E92">
    <w:name w:val="D9B3B422F6C809458097327C4CF48E92"/>
  </w:style>
  <w:style w:type="paragraph" w:customStyle="1" w:styleId="DCEEEB3F52DE4A4FB3F8B84AF02F32EB">
    <w:name w:val="DCEEEB3F52DE4A4FB3F8B84AF02F32EB"/>
  </w:style>
  <w:style w:type="paragraph" w:customStyle="1" w:styleId="6EB6CAC6A82E1D458E0E0AF8D38A8036">
    <w:name w:val="6EB6CAC6A82E1D458E0E0AF8D38A8036"/>
  </w:style>
  <w:style w:type="paragraph" w:customStyle="1" w:styleId="F1BFE1DBE562E74891E52A486EB09F94">
    <w:name w:val="F1BFE1DBE562E74891E52A486EB09F94"/>
  </w:style>
  <w:style w:type="paragraph" w:customStyle="1" w:styleId="62A43AF7F6993B42928FA0EC1908C90C">
    <w:name w:val="62A43AF7F6993B42928FA0EC1908C90C"/>
  </w:style>
  <w:style w:type="paragraph" w:customStyle="1" w:styleId="814B9B4EC28B254FB0AB4C5E8AF5BA9A">
    <w:name w:val="814B9B4EC28B254FB0AB4C5E8AF5BA9A"/>
  </w:style>
  <w:style w:type="paragraph" w:customStyle="1" w:styleId="7C6EA753C717C94EB33C505DF5BA9BB9">
    <w:name w:val="7C6EA753C717C94EB33C505DF5BA9BB9"/>
  </w:style>
  <w:style w:type="paragraph" w:customStyle="1" w:styleId="1FD704D884977D43BAC2AA8A70DC9A6E">
    <w:name w:val="1FD704D884977D43BAC2AA8A70DC9A6E"/>
    <w:rsid w:val="000F4CB4"/>
  </w:style>
  <w:style w:type="paragraph" w:customStyle="1" w:styleId="810D43BBFE74624EBB1E2C8EBAD32AA4">
    <w:name w:val="810D43BBFE74624EBB1E2C8EBAD32AA4"/>
    <w:rsid w:val="000F4CB4"/>
  </w:style>
  <w:style w:type="paragraph" w:customStyle="1" w:styleId="6D7750D19BC49F438312BE9B06954270">
    <w:name w:val="6D7750D19BC49F438312BE9B06954270"/>
    <w:rsid w:val="000F4CB4"/>
  </w:style>
  <w:style w:type="paragraph" w:customStyle="1" w:styleId="6B94938D5CF46F46B4C8A6AC9277BA87">
    <w:name w:val="6B94938D5CF46F46B4C8A6AC9277BA87"/>
    <w:rsid w:val="000F4CB4"/>
  </w:style>
  <w:style w:type="paragraph" w:customStyle="1" w:styleId="502DBE84ECC93447AA91CD6A8AB3B316">
    <w:name w:val="502DBE84ECC93447AA91CD6A8AB3B316"/>
    <w:rsid w:val="000F4CB4"/>
  </w:style>
  <w:style w:type="paragraph" w:customStyle="1" w:styleId="6CB8F0479D320D4E89ADE75C4F8353B8">
    <w:name w:val="6CB8F0479D320D4E89ADE75C4F8353B8"/>
    <w:rsid w:val="000F4CB4"/>
  </w:style>
  <w:style w:type="paragraph" w:customStyle="1" w:styleId="05FDA8F7E045EF45A96AE5E986C67465">
    <w:name w:val="05FDA8F7E045EF45A96AE5E986C67465"/>
    <w:rsid w:val="000F4CB4"/>
  </w:style>
  <w:style w:type="paragraph" w:customStyle="1" w:styleId="FB700AB02AE7F247B3767F48D36D7E87">
    <w:name w:val="FB700AB02AE7F247B3767F48D36D7E87"/>
    <w:rsid w:val="000F4CB4"/>
  </w:style>
  <w:style w:type="paragraph" w:customStyle="1" w:styleId="16A6E7742DAB3C49A1495C10B1D4C1D7">
    <w:name w:val="16A6E7742DAB3C49A1495C10B1D4C1D7"/>
    <w:rsid w:val="000F4CB4"/>
  </w:style>
  <w:style w:type="paragraph" w:customStyle="1" w:styleId="1AE8BBE37EF86E4A9A47CF305DDB8AA3">
    <w:name w:val="1AE8BBE37EF86E4A9A47CF305DDB8AA3"/>
    <w:rsid w:val="000F4CB4"/>
  </w:style>
  <w:style w:type="paragraph" w:customStyle="1" w:styleId="B2BD436B68BF34419ADE6B129734CFC1">
    <w:name w:val="B2BD436B68BF34419ADE6B129734CFC1"/>
    <w:rsid w:val="000F4CB4"/>
  </w:style>
  <w:style w:type="paragraph" w:customStyle="1" w:styleId="C2DC80E7F25D9249B37AC8727940A08D">
    <w:name w:val="C2DC80E7F25D9249B37AC8727940A08D"/>
    <w:rsid w:val="000F4CB4"/>
  </w:style>
  <w:style w:type="paragraph" w:customStyle="1" w:styleId="18471C1972A8B94291C1DE7137EE512A">
    <w:name w:val="18471C1972A8B94291C1DE7137EE512A"/>
    <w:rsid w:val="000F4CB4"/>
  </w:style>
  <w:style w:type="paragraph" w:customStyle="1" w:styleId="339ABCBCBCA4FD41A6A0907572D00883">
    <w:name w:val="339ABCBCBCA4FD41A6A0907572D00883"/>
    <w:rsid w:val="000F4CB4"/>
  </w:style>
  <w:style w:type="paragraph" w:customStyle="1" w:styleId="B0FB8EC1C16F7343AA6FDE3DCA73BA38">
    <w:name w:val="B0FB8EC1C16F7343AA6FDE3DCA73BA38"/>
    <w:rsid w:val="000F4CB4"/>
  </w:style>
  <w:style w:type="paragraph" w:customStyle="1" w:styleId="1CF25E0B19C5C14EB917363553E9F87F">
    <w:name w:val="1CF25E0B19C5C14EB917363553E9F87F"/>
    <w:rsid w:val="000F4CB4"/>
  </w:style>
  <w:style w:type="paragraph" w:customStyle="1" w:styleId="7451EF3D1428344DBC7DA23C1E99F1E4">
    <w:name w:val="7451EF3D1428344DBC7DA23C1E99F1E4"/>
    <w:rsid w:val="000F4CB4"/>
  </w:style>
  <w:style w:type="paragraph" w:customStyle="1" w:styleId="96E1D9D72342E4478CD0661E8F087289">
    <w:name w:val="96E1D9D72342E4478CD0661E8F087289"/>
    <w:rsid w:val="000F4CB4"/>
  </w:style>
  <w:style w:type="paragraph" w:customStyle="1" w:styleId="010F9855715037468CE8453EB4F3E664">
    <w:name w:val="010F9855715037468CE8453EB4F3E664"/>
    <w:rsid w:val="000F4CB4"/>
  </w:style>
  <w:style w:type="paragraph" w:customStyle="1" w:styleId="2AB722BBB220044EAA0A4A5D488E1FF2">
    <w:name w:val="2AB722BBB220044EAA0A4A5D488E1FF2"/>
    <w:rsid w:val="000F4CB4"/>
  </w:style>
  <w:style w:type="paragraph" w:customStyle="1" w:styleId="B9C6D1B86CDFF047B4D1F375C4D37FCE">
    <w:name w:val="B9C6D1B86CDFF047B4D1F375C4D37FCE"/>
    <w:rsid w:val="000F4CB4"/>
  </w:style>
  <w:style w:type="paragraph" w:customStyle="1" w:styleId="41DB0EF75DB2A64599D5B58414791135">
    <w:name w:val="41DB0EF75DB2A64599D5B58414791135"/>
    <w:rsid w:val="000F4CB4"/>
  </w:style>
  <w:style w:type="paragraph" w:customStyle="1" w:styleId="6E2CE300260A9F4D8C4BBA849493961A">
    <w:name w:val="6E2CE300260A9F4D8C4BBA849493961A"/>
    <w:rsid w:val="000F4CB4"/>
  </w:style>
  <w:style w:type="paragraph" w:customStyle="1" w:styleId="4142E2DA3FC19D46A90A39E6D1B3F00B">
    <w:name w:val="4142E2DA3FC19D46A90A39E6D1B3F00B"/>
    <w:rsid w:val="000F4CB4"/>
  </w:style>
  <w:style w:type="paragraph" w:customStyle="1" w:styleId="8E967D71E90C8744BDDFCCED335BFB0B">
    <w:name w:val="8E967D71E90C8744BDDFCCED335BFB0B"/>
    <w:rsid w:val="000F4CB4"/>
  </w:style>
  <w:style w:type="paragraph" w:customStyle="1" w:styleId="D620D7560E7B7D46A656DDCA97E34935">
    <w:name w:val="D620D7560E7B7D46A656DDCA97E34935"/>
    <w:rsid w:val="000F4CB4"/>
  </w:style>
  <w:style w:type="paragraph" w:customStyle="1" w:styleId="FA22CFAD11F7024E9EF642A74784E2B6">
    <w:name w:val="FA22CFAD11F7024E9EF642A74784E2B6"/>
    <w:rsid w:val="000F4CB4"/>
  </w:style>
  <w:style w:type="paragraph" w:customStyle="1" w:styleId="972DD08C9C5C614D9F9E62C8F9853292">
    <w:name w:val="972DD08C9C5C614D9F9E62C8F9853292"/>
    <w:rsid w:val="000F4CB4"/>
  </w:style>
  <w:style w:type="paragraph" w:customStyle="1" w:styleId="B492A08E4B84704C8D8A062C4D6F9B83">
    <w:name w:val="B492A08E4B84704C8D8A062C4D6F9B83"/>
    <w:rsid w:val="000F4CB4"/>
  </w:style>
  <w:style w:type="paragraph" w:customStyle="1" w:styleId="25A0EC0F3B78ED4AB0C3B10005877832">
    <w:name w:val="25A0EC0F3B78ED4AB0C3B10005877832"/>
    <w:rsid w:val="000F4CB4"/>
  </w:style>
  <w:style w:type="paragraph" w:customStyle="1" w:styleId="261A6435697F4C4D8656459C512E9023">
    <w:name w:val="261A6435697F4C4D8656459C512E9023"/>
    <w:rsid w:val="000F4CB4"/>
  </w:style>
  <w:style w:type="paragraph" w:customStyle="1" w:styleId="D177023EB663AF4D8FFE8E3AF2C94C96">
    <w:name w:val="D177023EB663AF4D8FFE8E3AF2C94C96"/>
    <w:rsid w:val="000F4CB4"/>
  </w:style>
  <w:style w:type="paragraph" w:customStyle="1" w:styleId="6A90EE146C2F5E44A5AFBA9D338B45DD">
    <w:name w:val="6A90EE146C2F5E44A5AFBA9D338B45DD"/>
    <w:rsid w:val="000F4CB4"/>
  </w:style>
  <w:style w:type="paragraph" w:customStyle="1" w:styleId="37207BCE3742704EBE79F70BE9F52C36">
    <w:name w:val="37207BCE3742704EBE79F70BE9F52C36"/>
    <w:rsid w:val="000F4CB4"/>
  </w:style>
  <w:style w:type="paragraph" w:customStyle="1" w:styleId="9B0BA772EFBC554FA19D9D9D29BE0F77">
    <w:name w:val="9B0BA772EFBC554FA19D9D9D29BE0F77"/>
    <w:rsid w:val="000F4CB4"/>
  </w:style>
  <w:style w:type="paragraph" w:customStyle="1" w:styleId="DF9C43C177323A40AF6DA3A1C4BEE77C">
    <w:name w:val="DF9C43C177323A40AF6DA3A1C4BEE77C"/>
    <w:rsid w:val="000F4CB4"/>
  </w:style>
  <w:style w:type="paragraph" w:customStyle="1" w:styleId="A67209ECD9BC974E8E643185F55B2C61">
    <w:name w:val="A67209ECD9BC974E8E643185F55B2C61"/>
    <w:rsid w:val="000F4CB4"/>
  </w:style>
  <w:style w:type="paragraph" w:customStyle="1" w:styleId="723C75BD24A7C34C840CC8F620FA761F">
    <w:name w:val="723C75BD24A7C34C840CC8F620FA761F"/>
    <w:rsid w:val="000F4CB4"/>
  </w:style>
  <w:style w:type="paragraph" w:customStyle="1" w:styleId="915D8F246792E940A1C6B112BF8673CB">
    <w:name w:val="915D8F246792E940A1C6B112BF8673CB"/>
    <w:rsid w:val="000F4CB4"/>
  </w:style>
  <w:style w:type="paragraph" w:customStyle="1" w:styleId="BCB1ED6FC9AC4A46882D5D46E2DA6C9F">
    <w:name w:val="BCB1ED6FC9AC4A46882D5D46E2DA6C9F"/>
    <w:rsid w:val="000F4CB4"/>
  </w:style>
  <w:style w:type="paragraph" w:customStyle="1" w:styleId="D54663EE1ABB0A478BD43A5FC09DF2D1">
    <w:name w:val="D54663EE1ABB0A478BD43A5FC09DF2D1"/>
    <w:rsid w:val="000F4CB4"/>
  </w:style>
  <w:style w:type="paragraph" w:customStyle="1" w:styleId="8F4CEE8AC144B648BE22C20E355024FE">
    <w:name w:val="8F4CEE8AC144B648BE22C20E355024FE"/>
    <w:rsid w:val="000F4CB4"/>
  </w:style>
  <w:style w:type="paragraph" w:customStyle="1" w:styleId="DE80366532347746A574FEDB591C8D8A">
    <w:name w:val="DE80366532347746A574FEDB591C8D8A"/>
    <w:rsid w:val="000F4CB4"/>
  </w:style>
  <w:style w:type="paragraph" w:customStyle="1" w:styleId="2FC66A0F1361584B8598D763885FCE04">
    <w:name w:val="2FC66A0F1361584B8598D763885FCE04"/>
    <w:rsid w:val="000F4CB4"/>
  </w:style>
  <w:style w:type="paragraph" w:customStyle="1" w:styleId="C3BD07059AC52242A208871769BB52D9">
    <w:name w:val="C3BD07059AC52242A208871769BB52D9"/>
    <w:rsid w:val="000F4CB4"/>
  </w:style>
  <w:style w:type="paragraph" w:customStyle="1" w:styleId="4449156A1D896E44B01790797C515804">
    <w:name w:val="4449156A1D896E44B01790797C515804"/>
    <w:rsid w:val="000F4CB4"/>
  </w:style>
  <w:style w:type="paragraph" w:customStyle="1" w:styleId="9C3149CA04396C48B9CD53E29D39FAE3">
    <w:name w:val="9C3149CA04396C48B9CD53E29D39FAE3"/>
    <w:rsid w:val="000F4CB4"/>
  </w:style>
  <w:style w:type="paragraph" w:customStyle="1" w:styleId="7CE9028DDA79A64EB736901921858790">
    <w:name w:val="7CE9028DDA79A64EB736901921858790"/>
    <w:rsid w:val="000F4CB4"/>
  </w:style>
  <w:style w:type="paragraph" w:customStyle="1" w:styleId="5DF641659E8AC347BEB3199B0ED77BD9">
    <w:name w:val="5DF641659E8AC347BEB3199B0ED77BD9"/>
    <w:rsid w:val="000F4CB4"/>
  </w:style>
  <w:style w:type="paragraph" w:customStyle="1" w:styleId="195E468D9C7F06488F9B5DB89FE2228B">
    <w:name w:val="195E468D9C7F06488F9B5DB89FE2228B"/>
    <w:rsid w:val="000F4CB4"/>
  </w:style>
  <w:style w:type="paragraph" w:customStyle="1" w:styleId="2FE6D5A52CF5C74EB38BAC36AAFBE057">
    <w:name w:val="2FE6D5A52CF5C74EB38BAC36AAFBE057"/>
    <w:rsid w:val="000F4CB4"/>
  </w:style>
  <w:style w:type="paragraph" w:customStyle="1" w:styleId="DF690181EB5A5243869265A6D7173395">
    <w:name w:val="DF690181EB5A5243869265A6D7173395"/>
    <w:rsid w:val="000F4CB4"/>
  </w:style>
  <w:style w:type="paragraph" w:customStyle="1" w:styleId="C314888DE563D24682968CCA21003AC8">
    <w:name w:val="C314888DE563D24682968CCA21003AC8"/>
    <w:rsid w:val="000F4CB4"/>
  </w:style>
  <w:style w:type="paragraph" w:customStyle="1" w:styleId="D3588663D5927B44A281D2C22BC37119">
    <w:name w:val="D3588663D5927B44A281D2C22BC37119"/>
    <w:rsid w:val="000F4CB4"/>
  </w:style>
  <w:style w:type="paragraph" w:customStyle="1" w:styleId="D56C8DF56202114EBA0D60C2FC0DEF7B">
    <w:name w:val="D56C8DF56202114EBA0D60C2FC0DEF7B"/>
    <w:rsid w:val="000F4CB4"/>
  </w:style>
  <w:style w:type="paragraph" w:customStyle="1" w:styleId="CCC6D8FB1488E44F841088D6407A47FD">
    <w:name w:val="CCC6D8FB1488E44F841088D6407A47FD"/>
    <w:rsid w:val="000F4CB4"/>
  </w:style>
  <w:style w:type="paragraph" w:customStyle="1" w:styleId="12C37E013B6CA44096D9155F6BD55606">
    <w:name w:val="12C37E013B6CA44096D9155F6BD55606"/>
    <w:rsid w:val="000F4CB4"/>
  </w:style>
  <w:style w:type="paragraph" w:customStyle="1" w:styleId="49D8132E4A286841B06C49A50C355C58">
    <w:name w:val="49D8132E4A286841B06C49A50C355C58"/>
    <w:rsid w:val="000F4CB4"/>
  </w:style>
  <w:style w:type="paragraph" w:customStyle="1" w:styleId="EAA60D762453F845BC2C476F76BCFE47">
    <w:name w:val="EAA60D762453F845BC2C476F76BCFE47"/>
    <w:rsid w:val="000F4CB4"/>
  </w:style>
  <w:style w:type="paragraph" w:customStyle="1" w:styleId="F85B295D433A304BAAFFEC194C232ACF">
    <w:name w:val="F85B295D433A304BAAFFEC194C232ACF"/>
    <w:rsid w:val="000F4CB4"/>
  </w:style>
  <w:style w:type="paragraph" w:customStyle="1" w:styleId="F27C0EF1EEE322468E69F6CFA3AFCAB2">
    <w:name w:val="F27C0EF1EEE322468E69F6CFA3AFCAB2"/>
    <w:rsid w:val="000F4CB4"/>
  </w:style>
  <w:style w:type="paragraph" w:customStyle="1" w:styleId="FC9AF323AE5BCB43B7ADCC7E9B448F35">
    <w:name w:val="FC9AF323AE5BCB43B7ADCC7E9B448F35"/>
    <w:rsid w:val="000F4CB4"/>
  </w:style>
  <w:style w:type="paragraph" w:customStyle="1" w:styleId="1D59906D06B66647A3BE4E627EAA9FF4">
    <w:name w:val="1D59906D06B66647A3BE4E627EAA9FF4"/>
    <w:rsid w:val="000F4CB4"/>
  </w:style>
  <w:style w:type="paragraph" w:customStyle="1" w:styleId="79E23E783421DD4F8B6EAAEA7A4C57F3">
    <w:name w:val="79E23E783421DD4F8B6EAAEA7A4C57F3"/>
    <w:rsid w:val="000F4CB4"/>
  </w:style>
  <w:style w:type="paragraph" w:customStyle="1" w:styleId="4DDFC8B2AC97CD4DB3F1D173BC773B78">
    <w:name w:val="4DDFC8B2AC97CD4DB3F1D173BC773B78"/>
    <w:rsid w:val="000F4CB4"/>
  </w:style>
  <w:style w:type="paragraph" w:customStyle="1" w:styleId="D0C032A88119B0498D5BA05A634DF661">
    <w:name w:val="D0C032A88119B0498D5BA05A634DF661"/>
    <w:rsid w:val="000F4CB4"/>
  </w:style>
  <w:style w:type="paragraph" w:customStyle="1" w:styleId="CDD6EBAB4FF0F24DABEF53C5CE61916B">
    <w:name w:val="CDD6EBAB4FF0F24DABEF53C5CE61916B"/>
    <w:rsid w:val="000F4CB4"/>
  </w:style>
  <w:style w:type="paragraph" w:customStyle="1" w:styleId="182F533B3B93FE4D9F6613897C30BACF">
    <w:name w:val="182F533B3B93FE4D9F6613897C30BACF"/>
    <w:rsid w:val="000F4CB4"/>
  </w:style>
  <w:style w:type="paragraph" w:customStyle="1" w:styleId="63FEBE444B730E4E9A476A0735D7351F">
    <w:name w:val="63FEBE444B730E4E9A476A0735D7351F"/>
    <w:rsid w:val="000F4CB4"/>
  </w:style>
  <w:style w:type="paragraph" w:customStyle="1" w:styleId="22FE354D92ADB74EA6190CC71D141795">
    <w:name w:val="22FE354D92ADB74EA6190CC71D141795"/>
    <w:rsid w:val="000F4CB4"/>
  </w:style>
  <w:style w:type="paragraph" w:customStyle="1" w:styleId="723702F7564E224DAAF971441B657A02">
    <w:name w:val="723702F7564E224DAAF971441B657A02"/>
    <w:rsid w:val="000F4CB4"/>
  </w:style>
  <w:style w:type="paragraph" w:customStyle="1" w:styleId="1BEAC04B82406B4F9E31D13C806F857B">
    <w:name w:val="1BEAC04B82406B4F9E31D13C806F857B"/>
    <w:rsid w:val="000F4CB4"/>
  </w:style>
  <w:style w:type="paragraph" w:customStyle="1" w:styleId="F4E1B3B169697147A35AE05DD1E17379">
    <w:name w:val="F4E1B3B169697147A35AE05DD1E17379"/>
    <w:rsid w:val="000F4CB4"/>
  </w:style>
  <w:style w:type="paragraph" w:customStyle="1" w:styleId="97A277EF85B7214B9640EE284CEA21A4">
    <w:name w:val="97A277EF85B7214B9640EE284CEA21A4"/>
    <w:rsid w:val="00F922CD"/>
  </w:style>
  <w:style w:type="paragraph" w:customStyle="1" w:styleId="008318224A42474DBCD42773A4A1591E">
    <w:name w:val="008318224A42474DBCD42773A4A1591E"/>
    <w:rsid w:val="00F922CD"/>
  </w:style>
  <w:style w:type="paragraph" w:customStyle="1" w:styleId="D0E167C2430BD54F8F50541EADD01BAA">
    <w:name w:val="D0E167C2430BD54F8F50541EADD01BAA"/>
    <w:rsid w:val="00F922CD"/>
  </w:style>
  <w:style w:type="paragraph" w:customStyle="1" w:styleId="CDACABEE3F2D3B45A8288934B88808CC">
    <w:name w:val="CDACABEE3F2D3B45A8288934B88808CC"/>
    <w:rsid w:val="00F922CD"/>
  </w:style>
  <w:style w:type="paragraph" w:customStyle="1" w:styleId="8822EDA507BA5849B1A8E264528F2330">
    <w:name w:val="8822EDA507BA5849B1A8E264528F2330"/>
    <w:rsid w:val="00F922CD"/>
  </w:style>
  <w:style w:type="paragraph" w:customStyle="1" w:styleId="C595FB0ADA82934CA812BE81BCBB328D">
    <w:name w:val="C595FB0ADA82934CA812BE81BCBB328D"/>
    <w:rsid w:val="00F922CD"/>
  </w:style>
  <w:style w:type="paragraph" w:customStyle="1" w:styleId="89A06F0FC0D6A34B9B9B7FB96D241544">
    <w:name w:val="89A06F0FC0D6A34B9B9B7FB96D241544"/>
    <w:rsid w:val="00F922CD"/>
  </w:style>
  <w:style w:type="paragraph" w:customStyle="1" w:styleId="37688C1268A55D489C226C6913A18CAB">
    <w:name w:val="37688C1268A55D489C226C6913A18CAB"/>
    <w:rsid w:val="00F922CD"/>
  </w:style>
  <w:style w:type="paragraph" w:customStyle="1" w:styleId="04A0E050AA55CD4A993DC24B8A2EA65E">
    <w:name w:val="04A0E050AA55CD4A993DC24B8A2EA65E"/>
    <w:rsid w:val="00F922CD"/>
  </w:style>
  <w:style w:type="paragraph" w:customStyle="1" w:styleId="5D9272F0E0315A46841C2706ADCAC8B3">
    <w:name w:val="5D9272F0E0315A46841C2706ADCAC8B3"/>
    <w:rsid w:val="00F922CD"/>
  </w:style>
  <w:style w:type="paragraph" w:customStyle="1" w:styleId="3CDD6E971C193A488747B2DF33590836">
    <w:name w:val="3CDD6E971C193A488747B2DF33590836"/>
    <w:rsid w:val="00F922CD"/>
  </w:style>
  <w:style w:type="paragraph" w:customStyle="1" w:styleId="5608213A58687A44AE3F0984C32C4DAC">
    <w:name w:val="5608213A58687A44AE3F0984C32C4DAC"/>
    <w:rsid w:val="00F922CD"/>
  </w:style>
  <w:style w:type="paragraph" w:customStyle="1" w:styleId="4D85520898F1E44E9CFA17E977EAE30D">
    <w:name w:val="4D85520898F1E44E9CFA17E977EAE30D"/>
    <w:rsid w:val="00F922CD"/>
  </w:style>
  <w:style w:type="paragraph" w:customStyle="1" w:styleId="33D1653DBB7F514A9125E44A20719938">
    <w:name w:val="33D1653DBB7F514A9125E44A20719938"/>
    <w:rsid w:val="00F922CD"/>
  </w:style>
  <w:style w:type="paragraph" w:customStyle="1" w:styleId="5E7EE495F855FC4EBB04A92CAF9530B4">
    <w:name w:val="5E7EE495F855FC4EBB04A92CAF9530B4"/>
    <w:rsid w:val="00F922CD"/>
  </w:style>
  <w:style w:type="paragraph" w:customStyle="1" w:styleId="FF0036300A27594FB9A3A8DB7D8F634F">
    <w:name w:val="FF0036300A27594FB9A3A8DB7D8F634F"/>
    <w:rsid w:val="00F922CD"/>
  </w:style>
  <w:style w:type="paragraph" w:customStyle="1" w:styleId="CBDD1E3C1A9BD242AA6FF5EBD4FD4FA2">
    <w:name w:val="CBDD1E3C1A9BD242AA6FF5EBD4FD4FA2"/>
    <w:rsid w:val="00F922CD"/>
  </w:style>
  <w:style w:type="paragraph" w:customStyle="1" w:styleId="5CDAEC39EF40524CAD5EE542F8882C60">
    <w:name w:val="5CDAEC39EF40524CAD5EE542F8882C60"/>
    <w:rsid w:val="00F922CD"/>
  </w:style>
  <w:style w:type="paragraph" w:customStyle="1" w:styleId="D2DD0C9B9563384CACE73F67EBD01713">
    <w:name w:val="D2DD0C9B9563384CACE73F67EBD01713"/>
    <w:rsid w:val="00F922CD"/>
  </w:style>
  <w:style w:type="paragraph" w:customStyle="1" w:styleId="B3320CF3CA523942AB0E60521EAD5CE1">
    <w:name w:val="B3320CF3CA523942AB0E60521EAD5CE1"/>
    <w:rsid w:val="00F922CD"/>
  </w:style>
  <w:style w:type="paragraph" w:customStyle="1" w:styleId="EC443F988FDB5D439801D197AE87A598">
    <w:name w:val="EC443F988FDB5D439801D197AE87A598"/>
    <w:rsid w:val="00F922CD"/>
  </w:style>
  <w:style w:type="paragraph" w:customStyle="1" w:styleId="7DB8D5202172FF4EA7C48892E74C5341">
    <w:name w:val="7DB8D5202172FF4EA7C48892E74C5341"/>
    <w:rsid w:val="00F922CD"/>
  </w:style>
  <w:style w:type="paragraph" w:customStyle="1" w:styleId="795FC7CAA4B86741A522C2217618003A">
    <w:name w:val="795FC7CAA4B86741A522C2217618003A"/>
    <w:rsid w:val="00F922CD"/>
  </w:style>
  <w:style w:type="paragraph" w:customStyle="1" w:styleId="2FAEFD19DE54A343A3B791A63D8BC9D3">
    <w:name w:val="2FAEFD19DE54A343A3B791A63D8BC9D3"/>
    <w:rsid w:val="00F922CD"/>
  </w:style>
  <w:style w:type="paragraph" w:customStyle="1" w:styleId="16B962CC310ADB4E8B760F860865A36B">
    <w:name w:val="16B962CC310ADB4E8B760F860865A36B"/>
    <w:rsid w:val="00F922CD"/>
  </w:style>
  <w:style w:type="paragraph" w:customStyle="1" w:styleId="D9DFC01A0F07C74FB572A8BC2787EB6B">
    <w:name w:val="D9DFC01A0F07C74FB572A8BC2787EB6B"/>
    <w:rsid w:val="00F922CD"/>
  </w:style>
  <w:style w:type="paragraph" w:customStyle="1" w:styleId="C15E2BD703473D49AC611A6B27DD8BAD">
    <w:name w:val="C15E2BD703473D49AC611A6B27DD8BAD"/>
    <w:rsid w:val="00F922CD"/>
  </w:style>
  <w:style w:type="paragraph" w:customStyle="1" w:styleId="ECE35F50344B9D4DBCC07FDC8C975516">
    <w:name w:val="ECE35F50344B9D4DBCC07FDC8C975516"/>
    <w:rsid w:val="00F922CD"/>
  </w:style>
  <w:style w:type="paragraph" w:customStyle="1" w:styleId="9226388ADD4C6649A9663FFC6FE7D581">
    <w:name w:val="9226388ADD4C6649A9663FFC6FE7D581"/>
    <w:rsid w:val="00F922CD"/>
  </w:style>
  <w:style w:type="paragraph" w:customStyle="1" w:styleId="2913F81F5209524C88DB8B04ED6D83B8">
    <w:name w:val="2913F81F5209524C88DB8B04ED6D83B8"/>
    <w:rsid w:val="00F922CD"/>
  </w:style>
  <w:style w:type="paragraph" w:customStyle="1" w:styleId="B08846888E2C694691D6D3DDC2EE3D9C">
    <w:name w:val="B08846888E2C694691D6D3DDC2EE3D9C"/>
    <w:rsid w:val="00F922CD"/>
  </w:style>
  <w:style w:type="paragraph" w:customStyle="1" w:styleId="AA75EE7B4D15E1409054AE3E22BFF30F">
    <w:name w:val="AA75EE7B4D15E1409054AE3E22BFF30F"/>
    <w:rsid w:val="00F922CD"/>
  </w:style>
  <w:style w:type="paragraph" w:customStyle="1" w:styleId="93169B67B70E1B4C9A681996B238B1EA">
    <w:name w:val="93169B67B70E1B4C9A681996B238B1EA"/>
    <w:rsid w:val="00F922CD"/>
  </w:style>
  <w:style w:type="paragraph" w:customStyle="1" w:styleId="0C7188CA40C91A4986BA51D68B9275C9">
    <w:name w:val="0C7188CA40C91A4986BA51D68B9275C9"/>
    <w:rsid w:val="00F922CD"/>
  </w:style>
  <w:style w:type="paragraph" w:customStyle="1" w:styleId="36C871502068E9449B53E02EB8E9211F">
    <w:name w:val="36C871502068E9449B53E02EB8E9211F"/>
    <w:rsid w:val="00F922CD"/>
  </w:style>
  <w:style w:type="paragraph" w:customStyle="1" w:styleId="70AF5634D28E8C46B2CC41CDDCC7A799">
    <w:name w:val="70AF5634D28E8C46B2CC41CDDCC7A799"/>
    <w:rsid w:val="00F922CD"/>
  </w:style>
  <w:style w:type="paragraph" w:customStyle="1" w:styleId="B9F30FA68F06DE43B13D5D79A3ADCFF6">
    <w:name w:val="B9F30FA68F06DE43B13D5D79A3ADCFF6"/>
    <w:rsid w:val="00F922CD"/>
  </w:style>
  <w:style w:type="paragraph" w:customStyle="1" w:styleId="1634935991C87C4DAF979FDE33EC0C7A">
    <w:name w:val="1634935991C87C4DAF979FDE33EC0C7A"/>
    <w:rsid w:val="00F922CD"/>
  </w:style>
  <w:style w:type="paragraph" w:customStyle="1" w:styleId="983282583955294CB2DAB9A93560B65F">
    <w:name w:val="983282583955294CB2DAB9A93560B65F"/>
    <w:rsid w:val="00F922CD"/>
  </w:style>
  <w:style w:type="paragraph" w:customStyle="1" w:styleId="F83FD0F80B2D464E9F3BEFAC077082C3">
    <w:name w:val="F83FD0F80B2D464E9F3BEFAC077082C3"/>
    <w:rsid w:val="00F922CD"/>
  </w:style>
  <w:style w:type="paragraph" w:customStyle="1" w:styleId="09729BAB6BD4A6448924BED9E77B0716">
    <w:name w:val="09729BAB6BD4A6448924BED9E77B0716"/>
    <w:rsid w:val="00F922CD"/>
  </w:style>
  <w:style w:type="paragraph" w:customStyle="1" w:styleId="25B38288CF8C1549B2860DF621FB74DD">
    <w:name w:val="25B38288CF8C1549B2860DF621FB74DD"/>
    <w:rsid w:val="00F922CD"/>
  </w:style>
  <w:style w:type="paragraph" w:customStyle="1" w:styleId="06C8CE758DBBFB4EB24540DEDD3C96E7">
    <w:name w:val="06C8CE758DBBFB4EB24540DEDD3C96E7"/>
    <w:rsid w:val="00F922CD"/>
  </w:style>
  <w:style w:type="paragraph" w:customStyle="1" w:styleId="BDD539F3784042488DD402698D7C12C2">
    <w:name w:val="BDD539F3784042488DD402698D7C12C2"/>
    <w:rsid w:val="00F922CD"/>
  </w:style>
  <w:style w:type="paragraph" w:customStyle="1" w:styleId="106EAA8D4E25A049A8253AEB5A0F601A">
    <w:name w:val="106EAA8D4E25A049A8253AEB5A0F601A"/>
    <w:rsid w:val="00F922CD"/>
  </w:style>
  <w:style w:type="paragraph" w:customStyle="1" w:styleId="B7170F584B5B94419F8611829C2832A1">
    <w:name w:val="B7170F584B5B94419F8611829C2832A1"/>
    <w:rsid w:val="00F922CD"/>
  </w:style>
  <w:style w:type="paragraph" w:customStyle="1" w:styleId="3F133C81C942D944A673C8334FA77B17">
    <w:name w:val="3F133C81C942D944A673C8334FA77B17"/>
    <w:rsid w:val="00F922CD"/>
  </w:style>
  <w:style w:type="paragraph" w:customStyle="1" w:styleId="CFE357350CA9FD4E9573488CAA10C926">
    <w:name w:val="CFE357350CA9FD4E9573488CAA10C926"/>
    <w:rsid w:val="00F922CD"/>
  </w:style>
  <w:style w:type="paragraph" w:customStyle="1" w:styleId="2568A7219E07F4448230E0C22BD79C3E">
    <w:name w:val="2568A7219E07F4448230E0C22BD79C3E"/>
    <w:rsid w:val="00F922CD"/>
  </w:style>
  <w:style w:type="paragraph" w:customStyle="1" w:styleId="DC9D2A4BC03D604EBEF3FB1FC9AE3D83">
    <w:name w:val="DC9D2A4BC03D604EBEF3FB1FC9AE3D83"/>
    <w:rsid w:val="00F922CD"/>
  </w:style>
  <w:style w:type="paragraph" w:customStyle="1" w:styleId="41F1BA0BEC73BA4D9557C09DA27A7FA8">
    <w:name w:val="41F1BA0BEC73BA4D9557C09DA27A7FA8"/>
    <w:rsid w:val="00F922CD"/>
  </w:style>
  <w:style w:type="paragraph" w:customStyle="1" w:styleId="C26E9EAFC06D5541B8F6E9A3693E2FBE">
    <w:name w:val="C26E9EAFC06D5541B8F6E9A3693E2FBE"/>
    <w:rsid w:val="00F922CD"/>
  </w:style>
  <w:style w:type="paragraph" w:customStyle="1" w:styleId="4A033543300CC54994EDAF2B117E142C">
    <w:name w:val="4A033543300CC54994EDAF2B117E142C"/>
    <w:rsid w:val="00F922CD"/>
  </w:style>
  <w:style w:type="paragraph" w:customStyle="1" w:styleId="96BC61BC01059F4986FE686D78629893">
    <w:name w:val="96BC61BC01059F4986FE686D78629893"/>
    <w:rsid w:val="00F922CD"/>
  </w:style>
  <w:style w:type="paragraph" w:customStyle="1" w:styleId="9CAC5150A3B28443B51F879B9110ACFC">
    <w:name w:val="9CAC5150A3B28443B51F879B9110ACFC"/>
    <w:rsid w:val="00F922CD"/>
  </w:style>
  <w:style w:type="paragraph" w:customStyle="1" w:styleId="6A4129E300949847B6F2803C064FD618">
    <w:name w:val="6A4129E300949847B6F2803C064FD618"/>
    <w:rsid w:val="00F922CD"/>
  </w:style>
  <w:style w:type="paragraph" w:customStyle="1" w:styleId="72E15F8ED57A6C4A8C3F3970C1A8825F">
    <w:name w:val="72E15F8ED57A6C4A8C3F3970C1A8825F"/>
    <w:rsid w:val="00F922CD"/>
  </w:style>
  <w:style w:type="paragraph" w:customStyle="1" w:styleId="9CEA0D141A02FB4F99E4886D39B5369F">
    <w:name w:val="9CEA0D141A02FB4F99E4886D39B5369F"/>
    <w:rsid w:val="00F922CD"/>
  </w:style>
  <w:style w:type="paragraph" w:customStyle="1" w:styleId="C08FE723022F3F4D9142F8B9BB94778E">
    <w:name w:val="C08FE723022F3F4D9142F8B9BB94778E"/>
    <w:rsid w:val="00F922CD"/>
  </w:style>
  <w:style w:type="paragraph" w:customStyle="1" w:styleId="67534BE7C7363C45AF4DF29A092DB675">
    <w:name w:val="67534BE7C7363C45AF4DF29A092DB675"/>
    <w:rsid w:val="00F922CD"/>
  </w:style>
  <w:style w:type="paragraph" w:customStyle="1" w:styleId="3A2C5879C995FE4085124576AC193376">
    <w:name w:val="3A2C5879C995FE4085124576AC193376"/>
    <w:rsid w:val="00F922CD"/>
  </w:style>
  <w:style w:type="paragraph" w:customStyle="1" w:styleId="26513DB242B4D448A8D7AF05B9A0B185">
    <w:name w:val="26513DB242B4D448A8D7AF05B9A0B185"/>
    <w:rsid w:val="00F922CD"/>
  </w:style>
  <w:style w:type="paragraph" w:customStyle="1" w:styleId="BA042F9041B2DD4DBB12E1D79827408D">
    <w:name w:val="BA042F9041B2DD4DBB12E1D79827408D"/>
    <w:rsid w:val="00F922CD"/>
  </w:style>
  <w:style w:type="paragraph" w:customStyle="1" w:styleId="219A7BA634043347A15B2C82010E1D3A">
    <w:name w:val="219A7BA634043347A15B2C82010E1D3A"/>
    <w:rsid w:val="00F922CD"/>
  </w:style>
  <w:style w:type="paragraph" w:customStyle="1" w:styleId="648345A81215204EA17E0A4932EA43E9">
    <w:name w:val="648345A81215204EA17E0A4932EA43E9"/>
    <w:rsid w:val="00F922CD"/>
  </w:style>
  <w:style w:type="paragraph" w:customStyle="1" w:styleId="3DE37ACD223ADF48995CF9C149AAACCC">
    <w:name w:val="3DE37ACD223ADF48995CF9C149AAACCC"/>
    <w:rsid w:val="00F922CD"/>
  </w:style>
  <w:style w:type="paragraph" w:customStyle="1" w:styleId="CF338F34F035894898E881A323394E0A">
    <w:name w:val="CF338F34F035894898E881A323394E0A"/>
    <w:rsid w:val="00F922CD"/>
  </w:style>
  <w:style w:type="paragraph" w:customStyle="1" w:styleId="33C4F29B4FC2564DB96F2DF0E858CCB4">
    <w:name w:val="33C4F29B4FC2564DB96F2DF0E858CCB4"/>
    <w:rsid w:val="00F922CD"/>
  </w:style>
  <w:style w:type="paragraph" w:customStyle="1" w:styleId="F6B9F7ECAC5E134F8F830BD54CB77E49">
    <w:name w:val="F6B9F7ECAC5E134F8F830BD54CB77E49"/>
    <w:rsid w:val="0066337C"/>
  </w:style>
  <w:style w:type="paragraph" w:customStyle="1" w:styleId="3017260A48DB2E419A5114A0F692C782">
    <w:name w:val="3017260A48DB2E419A5114A0F692C782"/>
    <w:rsid w:val="0066337C"/>
  </w:style>
  <w:style w:type="paragraph" w:customStyle="1" w:styleId="5EBA9E371AC00F4F8DBBA0D22A608913">
    <w:name w:val="5EBA9E371AC00F4F8DBBA0D22A608913"/>
    <w:rsid w:val="0066337C"/>
  </w:style>
  <w:style w:type="paragraph" w:customStyle="1" w:styleId="6A72C8DB40340A428F6970734A1A0A9E">
    <w:name w:val="6A72C8DB40340A428F6970734A1A0A9E"/>
    <w:rsid w:val="0066337C"/>
  </w:style>
  <w:style w:type="paragraph" w:customStyle="1" w:styleId="B792F1061A91924F8BF0969057EF5023">
    <w:name w:val="B792F1061A91924F8BF0969057EF5023"/>
    <w:rsid w:val="0066337C"/>
  </w:style>
  <w:style w:type="paragraph" w:customStyle="1" w:styleId="39FAC212A94FDE47B58E1378081CB47A">
    <w:name w:val="39FAC212A94FDE47B58E1378081CB47A"/>
    <w:rsid w:val="0066337C"/>
  </w:style>
  <w:style w:type="paragraph" w:customStyle="1" w:styleId="9FBE9AC48A150641966D81C78942A721">
    <w:name w:val="9FBE9AC48A150641966D81C78942A721"/>
    <w:rsid w:val="0066337C"/>
  </w:style>
  <w:style w:type="paragraph" w:customStyle="1" w:styleId="B75518C2D96B5B40B596F7A79D7BEEF1">
    <w:name w:val="B75518C2D96B5B40B596F7A79D7BEEF1"/>
    <w:rsid w:val="0066337C"/>
  </w:style>
  <w:style w:type="paragraph" w:customStyle="1" w:styleId="9AEDFC7487A50D4BBD27DF309F19F79A">
    <w:name w:val="9AEDFC7487A50D4BBD27DF309F19F79A"/>
    <w:rsid w:val="0066337C"/>
  </w:style>
  <w:style w:type="paragraph" w:customStyle="1" w:styleId="D11D834CAC4F9D44AF46D4E36701FE86">
    <w:name w:val="D11D834CAC4F9D44AF46D4E36701FE86"/>
    <w:rsid w:val="0066337C"/>
  </w:style>
  <w:style w:type="paragraph" w:customStyle="1" w:styleId="C22C0C3A0B2314458319F4FAD406E455">
    <w:name w:val="C22C0C3A0B2314458319F4FAD406E455"/>
    <w:rsid w:val="0066337C"/>
  </w:style>
  <w:style w:type="paragraph" w:customStyle="1" w:styleId="6652766109EA2C46BAD0D965DB0BDF0C">
    <w:name w:val="6652766109EA2C46BAD0D965DB0BDF0C"/>
    <w:rsid w:val="0066337C"/>
  </w:style>
  <w:style w:type="paragraph" w:customStyle="1" w:styleId="CC3B8957973C4145A69429B0AE8032F5">
    <w:name w:val="CC3B8957973C4145A69429B0AE8032F5"/>
    <w:rsid w:val="0066337C"/>
  </w:style>
  <w:style w:type="paragraph" w:customStyle="1" w:styleId="088F385E0A722048B4BDAC15C0F8419D">
    <w:name w:val="088F385E0A722048B4BDAC15C0F8419D"/>
    <w:rsid w:val="0066337C"/>
  </w:style>
  <w:style w:type="paragraph" w:customStyle="1" w:styleId="5B6C21617623D8479138A67389B7CDF0">
    <w:name w:val="5B6C21617623D8479138A67389B7CDF0"/>
    <w:rsid w:val="0066337C"/>
  </w:style>
  <w:style w:type="paragraph" w:customStyle="1" w:styleId="D0C61E77830CB045B28E1D9DB8FF5281">
    <w:name w:val="D0C61E77830CB045B28E1D9DB8FF5281"/>
    <w:rsid w:val="0066337C"/>
  </w:style>
  <w:style w:type="paragraph" w:customStyle="1" w:styleId="F7CA3CB76440C6449BD42E15DD5B9A4A">
    <w:name w:val="F7CA3CB76440C6449BD42E15DD5B9A4A"/>
    <w:rsid w:val="0066337C"/>
  </w:style>
  <w:style w:type="paragraph" w:customStyle="1" w:styleId="5239FC1617660A41BF08ECD734F2705D">
    <w:name w:val="5239FC1617660A41BF08ECD734F2705D"/>
    <w:rsid w:val="000F264E"/>
  </w:style>
  <w:style w:type="paragraph" w:customStyle="1" w:styleId="C3E161725F4EF74A87E90E8D066EB817">
    <w:name w:val="C3E161725F4EF74A87E90E8D066EB817"/>
    <w:rsid w:val="000F264E"/>
  </w:style>
  <w:style w:type="paragraph" w:customStyle="1" w:styleId="7E7CE5139E7D2B4F92F01639CDF8C732">
    <w:name w:val="7E7CE5139E7D2B4F92F01639CDF8C732"/>
    <w:rsid w:val="000F264E"/>
  </w:style>
  <w:style w:type="paragraph" w:customStyle="1" w:styleId="B197810C0E0D4E42963139CA333A4F96">
    <w:name w:val="B197810C0E0D4E42963139CA333A4F96"/>
    <w:rsid w:val="000F264E"/>
  </w:style>
  <w:style w:type="paragraph" w:customStyle="1" w:styleId="A838188C32A07A43973620EC11F885AB">
    <w:name w:val="A838188C32A07A43973620EC11F885AB"/>
    <w:rsid w:val="000F264E"/>
  </w:style>
  <w:style w:type="paragraph" w:customStyle="1" w:styleId="36B184D92F1BF74691463FC3DB736693">
    <w:name w:val="36B184D92F1BF74691463FC3DB736693"/>
    <w:rsid w:val="000F264E"/>
  </w:style>
  <w:style w:type="paragraph" w:customStyle="1" w:styleId="1768385530B92E47A675F4A415850492">
    <w:name w:val="1768385530B92E47A675F4A415850492"/>
    <w:rsid w:val="000F264E"/>
  </w:style>
  <w:style w:type="paragraph" w:customStyle="1" w:styleId="F71586376E217A48BFAE39D9B56E0774">
    <w:name w:val="F71586376E217A48BFAE39D9B56E0774"/>
    <w:rsid w:val="000F264E"/>
  </w:style>
  <w:style w:type="paragraph" w:customStyle="1" w:styleId="0CC3D2219AABF04E8DFCCD9EFFECF872">
    <w:name w:val="0CC3D2219AABF04E8DFCCD9EFFECF872"/>
    <w:rsid w:val="000F264E"/>
  </w:style>
  <w:style w:type="paragraph" w:customStyle="1" w:styleId="A3D0D5ABE712164BAB0198759696DC13">
    <w:name w:val="A3D0D5ABE712164BAB0198759696DC13"/>
    <w:rsid w:val="000F264E"/>
  </w:style>
  <w:style w:type="paragraph" w:customStyle="1" w:styleId="BEEC34D28FDDAD4C873C824BCA467083">
    <w:name w:val="BEEC34D28FDDAD4C873C824BCA467083"/>
    <w:rsid w:val="000F264E"/>
  </w:style>
  <w:style w:type="paragraph" w:customStyle="1" w:styleId="3A178CFB39B6444A8F84B9E4CC40A2FB">
    <w:name w:val="3A178CFB39B6444A8F84B9E4CC40A2FB"/>
    <w:rsid w:val="000F264E"/>
  </w:style>
  <w:style w:type="paragraph" w:customStyle="1" w:styleId="DD1AD64FC5EB96439229D5BFA29D09B0">
    <w:name w:val="DD1AD64FC5EB96439229D5BFA29D09B0"/>
    <w:rsid w:val="000F264E"/>
  </w:style>
  <w:style w:type="paragraph" w:customStyle="1" w:styleId="553CD05EF82C734CABC2DDA4A76E6487">
    <w:name w:val="553CD05EF82C734CABC2DDA4A76E6487"/>
    <w:rsid w:val="000F264E"/>
  </w:style>
  <w:style w:type="paragraph" w:customStyle="1" w:styleId="19CDD31797978B429BFD3A67593506B7">
    <w:name w:val="19CDD31797978B429BFD3A67593506B7"/>
    <w:rsid w:val="000F264E"/>
  </w:style>
  <w:style w:type="paragraph" w:customStyle="1" w:styleId="9A0321B155B76B46AF418500DCA003A2">
    <w:name w:val="9A0321B155B76B46AF418500DCA003A2"/>
    <w:rsid w:val="000F264E"/>
  </w:style>
  <w:style w:type="paragraph" w:customStyle="1" w:styleId="4BA2F473DA6B0444A951338518DB031F">
    <w:name w:val="4BA2F473DA6B0444A951338518DB031F"/>
    <w:rsid w:val="000F264E"/>
  </w:style>
  <w:style w:type="paragraph" w:customStyle="1" w:styleId="D4DB264F14523B4D974D480BB38A914F">
    <w:name w:val="D4DB264F14523B4D974D480BB38A914F"/>
    <w:rsid w:val="000F264E"/>
  </w:style>
  <w:style w:type="paragraph" w:customStyle="1" w:styleId="41097FE7DD149C4284AAFE42D9D3C8DE">
    <w:name w:val="41097FE7DD149C4284AAFE42D9D3C8DE"/>
    <w:rsid w:val="000F264E"/>
  </w:style>
  <w:style w:type="paragraph" w:customStyle="1" w:styleId="699BA5E3DCE4F54B87F9A0F1A4CEFC85">
    <w:name w:val="699BA5E3DCE4F54B87F9A0F1A4CEFC85"/>
    <w:rsid w:val="000F264E"/>
  </w:style>
  <w:style w:type="paragraph" w:customStyle="1" w:styleId="F641947661385444A70E951B8280BA0D">
    <w:name w:val="F641947661385444A70E951B8280BA0D"/>
    <w:rsid w:val="000F264E"/>
  </w:style>
  <w:style w:type="paragraph" w:customStyle="1" w:styleId="278159DC0C96AA43822D8C01F00DF619">
    <w:name w:val="278159DC0C96AA43822D8C01F00DF619"/>
    <w:rsid w:val="000F264E"/>
  </w:style>
  <w:style w:type="paragraph" w:customStyle="1" w:styleId="CCEEB3E444F67F46A95526BA248B5566">
    <w:name w:val="CCEEB3E444F67F46A95526BA248B5566"/>
    <w:rsid w:val="000F264E"/>
  </w:style>
  <w:style w:type="paragraph" w:customStyle="1" w:styleId="DD1F1909184254428C862B616E92423D">
    <w:name w:val="DD1F1909184254428C862B616E92423D"/>
    <w:rsid w:val="000F264E"/>
  </w:style>
  <w:style w:type="paragraph" w:customStyle="1" w:styleId="60BDA9CEAA4B4E4DA6DEABCA4A604ABC">
    <w:name w:val="60BDA9CEAA4B4E4DA6DEABCA4A604ABC"/>
    <w:rsid w:val="000F264E"/>
  </w:style>
  <w:style w:type="paragraph" w:customStyle="1" w:styleId="A06E7CBD9CD2C64A8D341AAC20785B34">
    <w:name w:val="A06E7CBD9CD2C64A8D341AAC20785B34"/>
    <w:rsid w:val="000F264E"/>
  </w:style>
  <w:style w:type="paragraph" w:customStyle="1" w:styleId="BDD6539324F15243BC9BA9C652823D89">
    <w:name w:val="BDD6539324F15243BC9BA9C652823D89"/>
    <w:rsid w:val="000F264E"/>
  </w:style>
  <w:style w:type="paragraph" w:customStyle="1" w:styleId="C647CD9C9633694B92B2F5917FEA9F21">
    <w:name w:val="C647CD9C9633694B92B2F5917FEA9F21"/>
    <w:rsid w:val="000F264E"/>
  </w:style>
  <w:style w:type="paragraph" w:customStyle="1" w:styleId="9E1567D91D08554583A12525589BE5D4">
    <w:name w:val="9E1567D91D08554583A12525589BE5D4"/>
    <w:rsid w:val="000F264E"/>
  </w:style>
  <w:style w:type="paragraph" w:customStyle="1" w:styleId="3364389E81CFF845A5605C5AA6D40285">
    <w:name w:val="3364389E81CFF845A5605C5AA6D40285"/>
    <w:rsid w:val="000F264E"/>
  </w:style>
  <w:style w:type="paragraph" w:customStyle="1" w:styleId="C90E2CE43361BD4EAC02F566085FCAD0">
    <w:name w:val="C90E2CE43361BD4EAC02F566085FCAD0"/>
    <w:rsid w:val="000F264E"/>
  </w:style>
  <w:style w:type="paragraph" w:customStyle="1" w:styleId="3630CE7E2B8F7D4199277CE8F5232E5C">
    <w:name w:val="3630CE7E2B8F7D4199277CE8F5232E5C"/>
    <w:rsid w:val="000F264E"/>
  </w:style>
  <w:style w:type="paragraph" w:customStyle="1" w:styleId="085326B8C3048540A6404706AD02CAC2">
    <w:name w:val="085326B8C3048540A6404706AD02CAC2"/>
    <w:rsid w:val="000F264E"/>
  </w:style>
  <w:style w:type="paragraph" w:customStyle="1" w:styleId="F6BA6349EE8D9345B439E9141BEFA04D">
    <w:name w:val="F6BA6349EE8D9345B439E9141BEFA04D"/>
    <w:rsid w:val="000F264E"/>
  </w:style>
  <w:style w:type="paragraph" w:customStyle="1" w:styleId="39C45B14FC368344A1C3EF1BC0946C75">
    <w:name w:val="39C45B14FC368344A1C3EF1BC0946C75"/>
    <w:rsid w:val="000F264E"/>
  </w:style>
  <w:style w:type="paragraph" w:customStyle="1" w:styleId="C77664105CDB23468CBE0FF38AFB09F6">
    <w:name w:val="C77664105CDB23468CBE0FF38AFB09F6"/>
    <w:rsid w:val="000F264E"/>
  </w:style>
  <w:style w:type="paragraph" w:customStyle="1" w:styleId="871D047D5302D544AA740619F091E768">
    <w:name w:val="871D047D5302D544AA740619F091E768"/>
    <w:rsid w:val="000F264E"/>
  </w:style>
  <w:style w:type="paragraph" w:customStyle="1" w:styleId="CA95A2DE583D184F8175CE08B39A22C3">
    <w:name w:val="CA95A2DE583D184F8175CE08B39A22C3"/>
    <w:rsid w:val="000F264E"/>
  </w:style>
  <w:style w:type="paragraph" w:customStyle="1" w:styleId="6510E085B3C4E440864A5F38E7E25547">
    <w:name w:val="6510E085B3C4E440864A5F38E7E25547"/>
    <w:rsid w:val="000F264E"/>
  </w:style>
  <w:style w:type="paragraph" w:customStyle="1" w:styleId="53BE6814F9D19141BB740F08FF4A5D91">
    <w:name w:val="53BE6814F9D19141BB740F08FF4A5D91"/>
    <w:rsid w:val="000F264E"/>
  </w:style>
  <w:style w:type="paragraph" w:customStyle="1" w:styleId="81CBB53038A25F41B4BCF3435A1C4039">
    <w:name w:val="81CBB53038A25F41B4BCF3435A1C4039"/>
    <w:rsid w:val="000F264E"/>
  </w:style>
  <w:style w:type="paragraph" w:customStyle="1" w:styleId="959EE9C3B46EEC4FB5F7AAAC23D7D197">
    <w:name w:val="959EE9C3B46EEC4FB5F7AAAC23D7D197"/>
    <w:rsid w:val="000F264E"/>
  </w:style>
  <w:style w:type="paragraph" w:customStyle="1" w:styleId="A210BB0CD082BA46A0DE9FB935CB7256">
    <w:name w:val="A210BB0CD082BA46A0DE9FB935CB7256"/>
    <w:rsid w:val="000F264E"/>
  </w:style>
  <w:style w:type="paragraph" w:customStyle="1" w:styleId="32F69AAE31A55A4B997DCB26346BDC0B">
    <w:name w:val="32F69AAE31A55A4B997DCB26346BDC0B"/>
    <w:rsid w:val="000F264E"/>
  </w:style>
  <w:style w:type="paragraph" w:customStyle="1" w:styleId="1471CF716D49E340820DEA524FB6B3BB">
    <w:name w:val="1471CF716D49E340820DEA524FB6B3BB"/>
    <w:rsid w:val="000F264E"/>
  </w:style>
  <w:style w:type="paragraph" w:customStyle="1" w:styleId="20DB852B43FCE444B0FE04E79CC3974F">
    <w:name w:val="20DB852B43FCE444B0FE04E79CC3974F"/>
    <w:rsid w:val="000F264E"/>
  </w:style>
  <w:style w:type="paragraph" w:customStyle="1" w:styleId="8EE11C169490464288EBE940DA7AF2FB">
    <w:name w:val="8EE11C169490464288EBE940DA7AF2FB"/>
    <w:rsid w:val="000F264E"/>
  </w:style>
  <w:style w:type="paragraph" w:customStyle="1" w:styleId="EB6487885EC1044CB62AF25382BA1F3B">
    <w:name w:val="EB6487885EC1044CB62AF25382BA1F3B"/>
    <w:rsid w:val="000F264E"/>
  </w:style>
  <w:style w:type="paragraph" w:customStyle="1" w:styleId="C0432604CD727949921EC6DCD49C1FE8">
    <w:name w:val="C0432604CD727949921EC6DCD49C1FE8"/>
    <w:rsid w:val="000F264E"/>
  </w:style>
  <w:style w:type="paragraph" w:customStyle="1" w:styleId="D6678517549A6A46B675EC216138711B">
    <w:name w:val="D6678517549A6A46B675EC216138711B"/>
    <w:rsid w:val="000F264E"/>
  </w:style>
  <w:style w:type="paragraph" w:customStyle="1" w:styleId="552B5ACB173B1641B5CB789EC951A723">
    <w:name w:val="552B5ACB173B1641B5CB789EC951A723"/>
    <w:rsid w:val="000F264E"/>
  </w:style>
  <w:style w:type="paragraph" w:customStyle="1" w:styleId="5E44DADF37A5634FAA49AAB78D677136">
    <w:name w:val="5E44DADF37A5634FAA49AAB78D677136"/>
    <w:rsid w:val="000F264E"/>
  </w:style>
  <w:style w:type="paragraph" w:customStyle="1" w:styleId="BBE55E61A2888E4595CBBFDFB6EAC9A4">
    <w:name w:val="BBE55E61A2888E4595CBBFDFB6EAC9A4"/>
    <w:rsid w:val="000F264E"/>
  </w:style>
  <w:style w:type="paragraph" w:customStyle="1" w:styleId="CCBACD2064FAEB4EBE45A1BD0EB841FE">
    <w:name w:val="CCBACD2064FAEB4EBE45A1BD0EB841FE"/>
    <w:rsid w:val="000F264E"/>
  </w:style>
  <w:style w:type="paragraph" w:customStyle="1" w:styleId="6A8BD9B1CA8E1E4A986E8CA7A6A25A00">
    <w:name w:val="6A8BD9B1CA8E1E4A986E8CA7A6A25A00"/>
    <w:rsid w:val="000F264E"/>
  </w:style>
  <w:style w:type="paragraph" w:customStyle="1" w:styleId="1D7635E5F926EC4DB15B06FC04025DDE">
    <w:name w:val="1D7635E5F926EC4DB15B06FC04025DDE"/>
    <w:rsid w:val="000F264E"/>
  </w:style>
  <w:style w:type="paragraph" w:customStyle="1" w:styleId="B9ED19508B68964BA0AAAEB4B4069560">
    <w:name w:val="B9ED19508B68964BA0AAAEB4B4069560"/>
    <w:rsid w:val="000F264E"/>
  </w:style>
  <w:style w:type="paragraph" w:customStyle="1" w:styleId="A41CF02D7EA1AC4CB106515387291DB3">
    <w:name w:val="A41CF02D7EA1AC4CB106515387291DB3"/>
    <w:rsid w:val="000F264E"/>
  </w:style>
  <w:style w:type="paragraph" w:customStyle="1" w:styleId="20CA5B25B9FDFC4A8A549351F0CB1701">
    <w:name w:val="20CA5B25B9FDFC4A8A549351F0CB1701"/>
    <w:rsid w:val="000F264E"/>
  </w:style>
  <w:style w:type="paragraph" w:customStyle="1" w:styleId="C98D282745C3F0449C3BD3F57A0FD191">
    <w:name w:val="C98D282745C3F0449C3BD3F57A0FD191"/>
    <w:rsid w:val="000F264E"/>
  </w:style>
  <w:style w:type="paragraph" w:customStyle="1" w:styleId="13DF15B149BF0542942AF66613DF9506">
    <w:name w:val="13DF15B149BF0542942AF66613DF9506"/>
    <w:rsid w:val="000F264E"/>
  </w:style>
  <w:style w:type="paragraph" w:customStyle="1" w:styleId="E4787F544C950149A56BA0FBA1BDC5A5">
    <w:name w:val="E4787F544C950149A56BA0FBA1BDC5A5"/>
    <w:rsid w:val="000F264E"/>
  </w:style>
  <w:style w:type="paragraph" w:customStyle="1" w:styleId="D1FD9E9108DDA247ADAB5954F01BB4F3">
    <w:name w:val="D1FD9E9108DDA247ADAB5954F01BB4F3"/>
    <w:rsid w:val="000F264E"/>
  </w:style>
  <w:style w:type="paragraph" w:customStyle="1" w:styleId="4CA1590A0D1C74468CD10D0B611DE857">
    <w:name w:val="4CA1590A0D1C74468CD10D0B611DE857"/>
    <w:rsid w:val="000F264E"/>
  </w:style>
  <w:style w:type="paragraph" w:customStyle="1" w:styleId="56696E7378CF034881140869C18BDF8F">
    <w:name w:val="56696E7378CF034881140869C18BDF8F"/>
    <w:rsid w:val="000F264E"/>
  </w:style>
  <w:style w:type="paragraph" w:customStyle="1" w:styleId="2DB2C9DB1E3C99479D379C37EB50F2B7">
    <w:name w:val="2DB2C9DB1E3C99479D379C37EB50F2B7"/>
    <w:rsid w:val="000F264E"/>
  </w:style>
  <w:style w:type="paragraph" w:customStyle="1" w:styleId="6F9A5A95BFCE744F91A474D3B462AA40">
    <w:name w:val="6F9A5A95BFCE744F91A474D3B462AA40"/>
    <w:rsid w:val="000F264E"/>
  </w:style>
  <w:style w:type="paragraph" w:customStyle="1" w:styleId="5A30BD3E2F5D574D91060BB3E38B3321">
    <w:name w:val="5A30BD3E2F5D574D91060BB3E38B3321"/>
    <w:rsid w:val="000F264E"/>
  </w:style>
  <w:style w:type="paragraph" w:customStyle="1" w:styleId="47505E0F41B41844BA0B786D76BB04E8">
    <w:name w:val="47505E0F41B41844BA0B786D76BB04E8"/>
    <w:rsid w:val="000F264E"/>
  </w:style>
  <w:style w:type="paragraph" w:customStyle="1" w:styleId="D75DC1AC5425F74487DBCB3EEAAECAA5">
    <w:name w:val="D75DC1AC5425F74487DBCB3EEAAECAA5"/>
    <w:rsid w:val="000F264E"/>
  </w:style>
  <w:style w:type="paragraph" w:customStyle="1" w:styleId="A86002BA6C83574698DBD1522C6C37F1">
    <w:name w:val="A86002BA6C83574698DBD1522C6C37F1"/>
    <w:rsid w:val="000F264E"/>
  </w:style>
  <w:style w:type="paragraph" w:customStyle="1" w:styleId="4E55E267CDCD644BAE39E1A9E7BA265B">
    <w:name w:val="4E55E267CDCD644BAE39E1A9E7BA265B"/>
    <w:rsid w:val="000F264E"/>
  </w:style>
  <w:style w:type="paragraph" w:customStyle="1" w:styleId="A34656DDA6888F40934826FAD4962333">
    <w:name w:val="A34656DDA6888F40934826FAD4962333"/>
    <w:rsid w:val="000F264E"/>
  </w:style>
  <w:style w:type="paragraph" w:customStyle="1" w:styleId="AA2AD02D2073584DBB669578A36D682E">
    <w:name w:val="AA2AD02D2073584DBB669578A36D682E"/>
    <w:rsid w:val="000F264E"/>
  </w:style>
  <w:style w:type="paragraph" w:customStyle="1" w:styleId="74D7CB13E0D61B49895CC8DA895ABB0C">
    <w:name w:val="74D7CB13E0D61B49895CC8DA895ABB0C"/>
    <w:rsid w:val="000F264E"/>
  </w:style>
  <w:style w:type="paragraph" w:customStyle="1" w:styleId="58782528AF87DC458061554C4CED9749">
    <w:name w:val="58782528AF87DC458061554C4CED9749"/>
    <w:rsid w:val="000F264E"/>
  </w:style>
  <w:style w:type="paragraph" w:customStyle="1" w:styleId="65053C9490F3A04A98EC937A993CED57">
    <w:name w:val="65053C9490F3A04A98EC937A993CED57"/>
    <w:rsid w:val="000F264E"/>
  </w:style>
  <w:style w:type="paragraph" w:customStyle="1" w:styleId="1DC2E9CB4BBBAD4A996DB3CA8D71E8F5">
    <w:name w:val="1DC2E9CB4BBBAD4A996DB3CA8D71E8F5"/>
    <w:rsid w:val="000F264E"/>
  </w:style>
  <w:style w:type="paragraph" w:customStyle="1" w:styleId="2B6ED2F491ABEA489DAFCF7AFC9656EC">
    <w:name w:val="2B6ED2F491ABEA489DAFCF7AFC9656EC"/>
    <w:rsid w:val="000F264E"/>
  </w:style>
  <w:style w:type="paragraph" w:customStyle="1" w:styleId="DCABE5CE5F2CCC46966F511B8ADC6D27">
    <w:name w:val="DCABE5CE5F2CCC46966F511B8ADC6D27"/>
    <w:rsid w:val="00E47747"/>
  </w:style>
  <w:style w:type="paragraph" w:customStyle="1" w:styleId="9A8758E557AFB346AB06E8E0BB8A3F0F">
    <w:name w:val="9A8758E557AFB346AB06E8E0BB8A3F0F"/>
    <w:rsid w:val="00E47747"/>
  </w:style>
  <w:style w:type="paragraph" w:customStyle="1" w:styleId="33B8E3018AC04E4CA5AB6907BA9B435A">
    <w:name w:val="33B8E3018AC04E4CA5AB6907BA9B435A"/>
    <w:rsid w:val="00E47747"/>
  </w:style>
  <w:style w:type="paragraph" w:customStyle="1" w:styleId="E738FB94967CF744832F703BB1C3F4AD">
    <w:name w:val="E738FB94967CF744832F703BB1C3F4AD"/>
    <w:rsid w:val="00E47747"/>
  </w:style>
  <w:style w:type="paragraph" w:customStyle="1" w:styleId="E3FB99A5F58EA94D8CA1DBC9AA9B24AC">
    <w:name w:val="E3FB99A5F58EA94D8CA1DBC9AA9B24AC"/>
    <w:rsid w:val="00E477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32E47-AEEF-7F4B-B483-0CCFA3F9A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164</TotalTime>
  <Pages>3</Pages>
  <Words>558</Words>
  <Characters>3185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Landau</dc:creator>
  <cp:keywords/>
  <dc:description/>
  <cp:lastModifiedBy>William Landau</cp:lastModifiedBy>
  <cp:revision>42</cp:revision>
  <cp:lastPrinted>2014-03-30T12:57:00Z</cp:lastPrinted>
  <dcterms:created xsi:type="dcterms:W3CDTF">2014-02-22T04:35:00Z</dcterms:created>
  <dcterms:modified xsi:type="dcterms:W3CDTF">2014-03-30T13:00:00Z</dcterms:modified>
  <cp:category/>
</cp:coreProperties>
</file>